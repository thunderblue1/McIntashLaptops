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686FE" w14:textId="77777777" w:rsidR="00952F7D" w:rsidRDefault="00DF198B" w:rsidP="00DF198B">
      <w:pPr>
        <w:pStyle w:val="GraphicAnchor"/>
      </w:pPr>
      <w:bookmarkStart w:id="0" w:name="_Hlk144975073"/>
      <w:bookmarkEnd w:id="0"/>
      <w:r w:rsidRPr="004909D9">
        <w:rPr>
          <w:noProof/>
          <w:lang w:eastAsia="en-AU"/>
        </w:rPr>
        <w:drawing>
          <wp:anchor distT="0" distB="0" distL="114300" distR="114300" simplePos="0" relativeHeight="251658240" behindDoc="1" locked="0" layoutInCell="1" allowOverlap="1" wp14:anchorId="4F19E119" wp14:editId="2E3B43E6">
            <wp:simplePos x="0" y="0"/>
            <wp:positionH relativeFrom="margin">
              <wp:posOffset>26670</wp:posOffset>
            </wp:positionH>
            <wp:positionV relativeFrom="margin">
              <wp:posOffset>0</wp:posOffset>
            </wp:positionV>
            <wp:extent cx="676656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656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98"/>
        <w:gridCol w:w="1199"/>
        <w:gridCol w:w="5995"/>
        <w:gridCol w:w="1266"/>
        <w:gridCol w:w="1199"/>
      </w:tblGrid>
      <w:tr w:rsidR="00DF198B" w14:paraId="76CF00D7" w14:textId="77777777" w:rsidTr="00C573C5">
        <w:trPr>
          <w:trHeight w:val="1083"/>
        </w:trPr>
        <w:tc>
          <w:tcPr>
            <w:tcW w:w="10857" w:type="dxa"/>
            <w:gridSpan w:val="5"/>
          </w:tcPr>
          <w:p w14:paraId="6745AB71" w14:textId="77777777" w:rsidR="00DF198B" w:rsidRDefault="00DF198B"/>
        </w:tc>
      </w:tr>
      <w:tr w:rsidR="00DF198B" w14:paraId="3A8DCB7A" w14:textId="77777777" w:rsidTr="00C573C5">
        <w:trPr>
          <w:trHeight w:val="1068"/>
        </w:trPr>
        <w:tc>
          <w:tcPr>
            <w:tcW w:w="1198" w:type="dxa"/>
            <w:tcBorders>
              <w:right w:val="single" w:sz="18" w:space="0" w:color="476166" w:themeColor="accent1"/>
            </w:tcBorders>
          </w:tcPr>
          <w:p w14:paraId="7E601C6E" w14:textId="77777777" w:rsidR="00DF198B" w:rsidRDefault="00DF198B"/>
        </w:tc>
        <w:tc>
          <w:tcPr>
            <w:tcW w:w="846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82FB08E" w14:textId="53C4C265" w:rsidR="00A909AC" w:rsidRPr="00A909AC" w:rsidRDefault="007928AB" w:rsidP="00A909AC">
            <w:pPr>
              <w:pStyle w:val="Heading1"/>
            </w:pPr>
            <w:bookmarkStart w:id="1" w:name="_Toc156555474"/>
            <w:r>
              <w:t xml:space="preserve">Milestone </w:t>
            </w:r>
            <w:r w:rsidR="00DE21AA">
              <w:t>3: Final Plan</w:t>
            </w:r>
            <w:bookmarkEnd w:id="1"/>
          </w:p>
        </w:tc>
        <w:tc>
          <w:tcPr>
            <w:tcW w:w="1199" w:type="dxa"/>
            <w:tcBorders>
              <w:left w:val="single" w:sz="18" w:space="0" w:color="476166" w:themeColor="accent1"/>
            </w:tcBorders>
          </w:tcPr>
          <w:p w14:paraId="68951685" w14:textId="77777777" w:rsidR="00DF198B" w:rsidRDefault="00DF198B"/>
        </w:tc>
      </w:tr>
      <w:tr w:rsidR="00DF198B" w14:paraId="6868E88D" w14:textId="77777777" w:rsidTr="00C573C5">
        <w:trPr>
          <w:trHeight w:val="1837"/>
        </w:trPr>
        <w:tc>
          <w:tcPr>
            <w:tcW w:w="1198" w:type="dxa"/>
          </w:tcPr>
          <w:p w14:paraId="6CC3D505" w14:textId="77777777" w:rsidR="00DF198B" w:rsidRDefault="00DF198B"/>
        </w:tc>
        <w:tc>
          <w:tcPr>
            <w:tcW w:w="8460" w:type="dxa"/>
            <w:gridSpan w:val="3"/>
          </w:tcPr>
          <w:p w14:paraId="2FD00885" w14:textId="77777777" w:rsidR="00DF198B" w:rsidRDefault="00DF198B"/>
        </w:tc>
        <w:tc>
          <w:tcPr>
            <w:tcW w:w="1199" w:type="dxa"/>
          </w:tcPr>
          <w:p w14:paraId="5AE398C7" w14:textId="77777777" w:rsidR="00DF198B" w:rsidRDefault="00DF198B"/>
        </w:tc>
      </w:tr>
      <w:tr w:rsidR="00DF198B" w14:paraId="5E11DF3A" w14:textId="77777777" w:rsidTr="00C573C5">
        <w:trPr>
          <w:trHeight w:val="929"/>
        </w:trPr>
        <w:tc>
          <w:tcPr>
            <w:tcW w:w="2397" w:type="dxa"/>
            <w:gridSpan w:val="2"/>
          </w:tcPr>
          <w:p w14:paraId="1BAE5665" w14:textId="77777777" w:rsidR="00DF198B" w:rsidRDefault="00DF198B"/>
        </w:tc>
        <w:tc>
          <w:tcPr>
            <w:tcW w:w="5995" w:type="dxa"/>
            <w:shd w:val="clear" w:color="auto" w:fill="FFFFFF" w:themeFill="background1"/>
          </w:tcPr>
          <w:p w14:paraId="0A352D1F" w14:textId="77777777" w:rsidR="00DF198B" w:rsidRPr="00DF198B" w:rsidRDefault="00DF198B" w:rsidP="00A909AC">
            <w:pPr>
              <w:rPr>
                <w:rFonts w:ascii="Georgia" w:hAnsi="Georgia"/>
                <w:sz w:val="48"/>
                <w:szCs w:val="48"/>
              </w:rPr>
            </w:pPr>
          </w:p>
        </w:tc>
        <w:tc>
          <w:tcPr>
            <w:tcW w:w="2465" w:type="dxa"/>
            <w:gridSpan w:val="2"/>
          </w:tcPr>
          <w:p w14:paraId="3510BC3A" w14:textId="77777777" w:rsidR="00DF198B" w:rsidRDefault="00DF198B"/>
        </w:tc>
      </w:tr>
      <w:tr w:rsidR="00DF198B" w14:paraId="23B9E3E2" w14:textId="77777777" w:rsidTr="00C573C5">
        <w:trPr>
          <w:trHeight w:val="1460"/>
        </w:trPr>
        <w:tc>
          <w:tcPr>
            <w:tcW w:w="2397" w:type="dxa"/>
            <w:gridSpan w:val="2"/>
          </w:tcPr>
          <w:p w14:paraId="6EAD8BF5" w14:textId="77777777" w:rsidR="00DF198B" w:rsidRDefault="00DF198B"/>
        </w:tc>
        <w:tc>
          <w:tcPr>
            <w:tcW w:w="5995" w:type="dxa"/>
            <w:shd w:val="clear" w:color="auto" w:fill="FFFFFF" w:themeFill="background1"/>
          </w:tcPr>
          <w:p w14:paraId="23F19C85" w14:textId="77777777" w:rsidR="00DF198B" w:rsidRPr="005F3FCB" w:rsidRDefault="009146DD" w:rsidP="005F3FCB">
            <w:pPr>
              <w:pStyle w:val="Heading3"/>
            </w:pPr>
            <w:r w:rsidRPr="005F3FCB">
              <w:t>John Keen</w:t>
            </w:r>
          </w:p>
          <w:p w14:paraId="12DF38AF" w14:textId="6FE7EFEA" w:rsidR="009146DD" w:rsidRPr="009146DD" w:rsidRDefault="009146DD" w:rsidP="009146DD">
            <w:pPr>
              <w:jc w:val="center"/>
            </w:pPr>
            <w:r>
              <w:t>johnkeenishere@gmail.com</w:t>
            </w:r>
          </w:p>
        </w:tc>
        <w:tc>
          <w:tcPr>
            <w:tcW w:w="2465" w:type="dxa"/>
            <w:gridSpan w:val="2"/>
          </w:tcPr>
          <w:p w14:paraId="188E3CA9" w14:textId="77777777" w:rsidR="00DF198B" w:rsidRDefault="00DF198B"/>
        </w:tc>
      </w:tr>
      <w:tr w:rsidR="00DF198B" w14:paraId="1ECA037C" w14:textId="77777777" w:rsidTr="00C573C5">
        <w:trPr>
          <w:trHeight w:val="7176"/>
        </w:trPr>
        <w:tc>
          <w:tcPr>
            <w:tcW w:w="2397" w:type="dxa"/>
            <w:gridSpan w:val="2"/>
            <w:vAlign w:val="bottom"/>
          </w:tcPr>
          <w:p w14:paraId="2D68095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B3AA626" w14:textId="5E41E469" w:rsidR="00DF198B" w:rsidRPr="00A909AC" w:rsidRDefault="00DE21AA" w:rsidP="00C109D5">
            <w:pPr>
              <w:pStyle w:val="Heading4"/>
            </w:pPr>
            <w:r>
              <w:t>January 21</w:t>
            </w:r>
            <w:r w:rsidR="009146DD" w:rsidRPr="00A909AC">
              <w:t>, 202</w:t>
            </w:r>
            <w:r w:rsidR="007F00C8">
              <w:t>4</w:t>
            </w:r>
          </w:p>
          <w:p w14:paraId="748D9A3C" w14:textId="3BCA8D3F" w:rsidR="00A909AC" w:rsidRPr="00A909AC" w:rsidRDefault="00000000" w:rsidP="00C109D5">
            <w:pPr>
              <w:pStyle w:val="Heading4"/>
              <w:rPr>
                <w:rFonts w:cs="Times New Roman"/>
                <w:b/>
                <w:bCs/>
                <w:szCs w:val="36"/>
              </w:rPr>
            </w:pPr>
            <w:sdt>
              <w:sdtPr>
                <w:rPr>
                  <w:szCs w:val="36"/>
                </w:rPr>
                <w:id w:val="-1803141021"/>
                <w:placeholder>
                  <w:docPart w:val="3E7BC885E7074EA191C1A922B4BE02B3"/>
                </w:placeholder>
                <w:temporary/>
                <w:showingPlcHdr/>
                <w15:appearance w15:val="hidden"/>
              </w:sdtPr>
              <w:sdtContent>
                <w:r w:rsidR="00A909AC" w:rsidRPr="00A909AC">
                  <w:rPr>
                    <w:szCs w:val="36"/>
                  </w:rPr>
                  <w:t>—</w:t>
                </w:r>
              </w:sdtContent>
            </w:sdt>
          </w:p>
          <w:p w14:paraId="1DAE6534" w14:textId="77777777" w:rsidR="00A909AC" w:rsidRDefault="00A909AC" w:rsidP="00C109D5">
            <w:pPr>
              <w:pStyle w:val="Heading4"/>
              <w:rPr>
                <w:rFonts w:cs="Times New Roman"/>
                <w:szCs w:val="36"/>
              </w:rPr>
            </w:pPr>
            <w:r w:rsidRPr="00A909AC">
              <w:rPr>
                <w:rFonts w:cs="Times New Roman"/>
                <w:szCs w:val="36"/>
              </w:rPr>
              <w:t>Project Name:</w:t>
            </w:r>
          </w:p>
          <w:p w14:paraId="0207320F" w14:textId="6FD9865F" w:rsidR="00A909AC" w:rsidRPr="00A909AC" w:rsidRDefault="00351EBC" w:rsidP="00C109D5">
            <w:pPr>
              <w:pStyle w:val="Heading4"/>
              <w:rPr>
                <w:rFonts w:cs="Times New Roman"/>
                <w:szCs w:val="36"/>
              </w:rPr>
            </w:pPr>
            <w:r>
              <w:rPr>
                <w:rFonts w:cs="Times New Roman"/>
                <w:szCs w:val="36"/>
              </w:rPr>
              <w:t>Laptop Catalog</w:t>
            </w:r>
          </w:p>
          <w:p w14:paraId="0C0F336A" w14:textId="3E343303" w:rsidR="009C6D19" w:rsidRDefault="00000000" w:rsidP="00C109D5">
            <w:pPr>
              <w:pStyle w:val="Heading4"/>
            </w:pPr>
            <w:sdt>
              <w:sdtPr>
                <w:id w:val="-1516760087"/>
                <w:placeholder>
                  <w:docPart w:val="624E1DEBE829470DA8C8174D940D09A8"/>
                </w:placeholder>
                <w:temporary/>
                <w:showingPlcHdr/>
                <w15:appearance w15:val="hidden"/>
              </w:sdtPr>
              <w:sdtContent>
                <w:r w:rsidR="009C6D19" w:rsidRPr="00A909AC">
                  <w:t>—</w:t>
                </w:r>
              </w:sdtContent>
            </w:sdt>
          </w:p>
          <w:p w14:paraId="0A838636" w14:textId="18EB0AEF" w:rsidR="009C6D19" w:rsidRPr="00DF198B" w:rsidRDefault="009C6D19" w:rsidP="00C109D5">
            <w:pPr>
              <w:pStyle w:val="Heading4"/>
            </w:pPr>
            <w:r>
              <w:t>CST-451: Senior Project 1</w:t>
            </w:r>
          </w:p>
          <w:p w14:paraId="72C06D7A" w14:textId="77777777" w:rsidR="009C6D19" w:rsidRPr="00DF198B" w:rsidRDefault="00000000" w:rsidP="00C109D5">
            <w:pPr>
              <w:pStyle w:val="Heading4"/>
            </w:pPr>
            <w:sdt>
              <w:sdtPr>
                <w:id w:val="1492440299"/>
                <w:placeholder>
                  <w:docPart w:val="968F535949FC4A378051F98DDBB9EB1C"/>
                </w:placeholder>
                <w:temporary/>
                <w:showingPlcHdr/>
                <w15:appearance w15:val="hidden"/>
              </w:sdtPr>
              <w:sdtContent>
                <w:r w:rsidR="009C6D19" w:rsidRPr="00DF198B">
                  <w:t>—</w:t>
                </w:r>
              </w:sdtContent>
            </w:sdt>
          </w:p>
          <w:p w14:paraId="4674D105" w14:textId="03C67900" w:rsidR="009C6D19" w:rsidRDefault="009C6D19" w:rsidP="00C109D5">
            <w:pPr>
              <w:pStyle w:val="Heading4"/>
            </w:pPr>
            <w:r>
              <w:t>Professor Brandon Bass</w:t>
            </w:r>
          </w:p>
          <w:p w14:paraId="20EEE784" w14:textId="7706443D" w:rsidR="00A909AC" w:rsidRPr="00A909AC" w:rsidRDefault="00000000" w:rsidP="00C109D5">
            <w:pPr>
              <w:pStyle w:val="Heading4"/>
              <w:rPr>
                <w:rFonts w:cs="Times New Roman"/>
                <w:szCs w:val="36"/>
              </w:rPr>
            </w:pPr>
            <w:sdt>
              <w:sdtPr>
                <w:rPr>
                  <w:szCs w:val="36"/>
                </w:rPr>
                <w:id w:val="275300918"/>
                <w:placeholder>
                  <w:docPart w:val="FB580DACB84B412B87B4FA717827CF7A"/>
                </w:placeholder>
                <w:temporary/>
                <w:showingPlcHdr/>
                <w15:appearance w15:val="hidden"/>
              </w:sdtPr>
              <w:sdtContent>
                <w:r w:rsidR="00A909AC" w:rsidRPr="00A909AC">
                  <w:rPr>
                    <w:szCs w:val="36"/>
                  </w:rPr>
                  <w:t>—</w:t>
                </w:r>
              </w:sdtContent>
            </w:sdt>
          </w:p>
          <w:p w14:paraId="4FF4E271" w14:textId="3338A54F" w:rsidR="009C6D19" w:rsidRDefault="00A909AC" w:rsidP="00C109D5">
            <w:pPr>
              <w:pStyle w:val="Heading4"/>
              <w:rPr>
                <w:rFonts w:cs="Times New Roman"/>
                <w:szCs w:val="36"/>
              </w:rPr>
            </w:pPr>
            <w:r w:rsidRPr="00A909AC">
              <w:rPr>
                <w:rFonts w:cs="Times New Roman"/>
                <w:szCs w:val="36"/>
              </w:rPr>
              <w:t xml:space="preserve">Document </w:t>
            </w:r>
            <w:r w:rsidR="00176D49">
              <w:rPr>
                <w:rFonts w:cs="Times New Roman"/>
                <w:szCs w:val="36"/>
              </w:rPr>
              <w:t>Revision</w:t>
            </w:r>
            <w:r w:rsidRPr="00A909AC">
              <w:rPr>
                <w:rFonts w:cs="Times New Roman"/>
                <w:szCs w:val="36"/>
              </w:rPr>
              <w:t xml:space="preserve"> Number:</w:t>
            </w:r>
          </w:p>
          <w:p w14:paraId="42E219D8" w14:textId="31DDDF75" w:rsidR="00DF198B" w:rsidRDefault="0045687C" w:rsidP="009C6D19">
            <w:pPr>
              <w:jc w:val="center"/>
              <w:rPr>
                <w:rFonts w:cs="Times New Roman"/>
                <w:sz w:val="36"/>
                <w:szCs w:val="36"/>
              </w:rPr>
            </w:pPr>
            <w:r>
              <w:rPr>
                <w:rFonts w:cs="Times New Roman"/>
                <w:sz w:val="36"/>
                <w:szCs w:val="36"/>
              </w:rPr>
              <w:t>0</w:t>
            </w:r>
            <w:r w:rsidR="00A909AC" w:rsidRPr="00A909AC">
              <w:rPr>
                <w:rFonts w:cs="Times New Roman"/>
                <w:sz w:val="36"/>
                <w:szCs w:val="36"/>
              </w:rPr>
              <w:t xml:space="preserve"> </w:t>
            </w:r>
          </w:p>
          <w:p w14:paraId="55A7A03E" w14:textId="5FC50AEB" w:rsidR="009C6D19" w:rsidRPr="009C6D19" w:rsidRDefault="009C6D19" w:rsidP="009C6D19">
            <w:pPr>
              <w:jc w:val="center"/>
              <w:rPr>
                <w:rFonts w:cs="Times New Roman"/>
                <w:sz w:val="36"/>
                <w:szCs w:val="36"/>
              </w:rPr>
            </w:pPr>
          </w:p>
        </w:tc>
        <w:tc>
          <w:tcPr>
            <w:tcW w:w="2465" w:type="dxa"/>
            <w:gridSpan w:val="2"/>
            <w:vAlign w:val="bottom"/>
          </w:tcPr>
          <w:p w14:paraId="1ABB4EC8" w14:textId="77777777" w:rsidR="00DF198B" w:rsidRDefault="00DF198B" w:rsidP="00DF198B">
            <w:pPr>
              <w:jc w:val="center"/>
            </w:pPr>
          </w:p>
        </w:tc>
      </w:tr>
    </w:tbl>
    <w:p w14:paraId="173BAE03" w14:textId="77777777" w:rsidR="00C573C5" w:rsidRPr="000D6D61" w:rsidRDefault="00C573C5" w:rsidP="00C573C5">
      <w:pPr>
        <w:pStyle w:val="Heading1"/>
        <w:rPr>
          <w:rFonts w:cs="Times New Roman"/>
          <w:szCs w:val="24"/>
        </w:rPr>
      </w:pPr>
      <w:bookmarkStart w:id="2" w:name="_Toc156555475"/>
      <w:r>
        <w:rPr>
          <w:rFonts w:cs="Times New Roman"/>
          <w:szCs w:val="24"/>
        </w:rPr>
        <w:lastRenderedPageBreak/>
        <w:t>A</w:t>
      </w:r>
      <w:r w:rsidRPr="000D6D61">
        <w:rPr>
          <w:rFonts w:cs="Times New Roman"/>
          <w:szCs w:val="24"/>
        </w:rPr>
        <w:t>bstract</w:t>
      </w:r>
      <w:bookmarkEnd w:id="2"/>
    </w:p>
    <w:p w14:paraId="7816A16C" w14:textId="74F6831E" w:rsidR="00C573C5" w:rsidRDefault="001C42EA" w:rsidP="00C573C5">
      <w:pPr>
        <w:spacing w:line="480" w:lineRule="auto"/>
        <w:ind w:firstLine="720"/>
      </w:pPr>
      <w:r>
        <w:t>This document outlines the design and architecture of a laptop catalog web application.</w:t>
      </w:r>
      <w:r w:rsidR="000D0AF9">
        <w:t xml:space="preserve">  It includes design specifications for an e-commerce website.</w:t>
      </w:r>
      <w:r>
        <w:t xml:space="preserve">  The web application will be capable of creating, reading, updating and deleting catalog information and making catalog information available by means of a REST API.  It will also be capable of processing and retaining records of customer transactions used to complete a purchase of inventory in the laptop catalog.</w:t>
      </w:r>
      <w:r w:rsidR="0050464F">
        <w:t xml:space="preserve">  The web application has an MVC architecture.</w:t>
      </w:r>
      <w:r w:rsidR="00C573C5">
        <w:br w:type="page"/>
      </w:r>
    </w:p>
    <w:tbl>
      <w:tblPr>
        <w:tblStyle w:val="TableGrid"/>
        <w:tblW w:w="10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397"/>
        <w:gridCol w:w="6120"/>
        <w:gridCol w:w="2340"/>
      </w:tblGrid>
      <w:tr w:rsidR="00DF198B" w14:paraId="06AADF1A" w14:textId="77777777" w:rsidTr="00C573C5">
        <w:tc>
          <w:tcPr>
            <w:tcW w:w="2397" w:type="dxa"/>
          </w:tcPr>
          <w:p w14:paraId="46F461B2" w14:textId="63CAD9E9" w:rsidR="00DF198B" w:rsidRDefault="00DF198B"/>
        </w:tc>
        <w:tc>
          <w:tcPr>
            <w:tcW w:w="6120" w:type="dxa"/>
          </w:tcPr>
          <w:p w14:paraId="2854C59A" w14:textId="77777777" w:rsidR="00DF198B" w:rsidRDefault="00DF198B"/>
        </w:tc>
        <w:tc>
          <w:tcPr>
            <w:tcW w:w="2340" w:type="dxa"/>
          </w:tcPr>
          <w:p w14:paraId="572D79EA" w14:textId="77777777" w:rsidR="00DF198B" w:rsidRDefault="00DF198B"/>
        </w:tc>
      </w:tr>
    </w:tbl>
    <w:p w14:paraId="346A4D7F" w14:textId="329176AD" w:rsidR="00B333B7" w:rsidRDefault="00292D20" w:rsidP="00280214">
      <w:pPr>
        <w:pStyle w:val="Heading1"/>
      </w:pPr>
      <w:bookmarkStart w:id="3" w:name="_Toc131501605"/>
      <w:bookmarkStart w:id="4" w:name="_Toc156555476"/>
      <w:r>
        <w:t>Table Of Contents</w:t>
      </w:r>
      <w:bookmarkEnd w:id="3"/>
      <w:bookmarkEnd w:id="4"/>
    </w:p>
    <w:p w14:paraId="6CFD6C90" w14:textId="517F13DF" w:rsidR="00EB669F" w:rsidRDefault="00EB64E3">
      <w:pPr>
        <w:pStyle w:val="TOC1"/>
        <w:tabs>
          <w:tab w:val="right" w:leader="underscore" w:pos="10790"/>
        </w:tabs>
        <w:rPr>
          <w:rFonts w:eastAsiaTheme="minorEastAsia"/>
          <w:b w:val="0"/>
          <w:bCs w:val="0"/>
          <w:noProof/>
          <w:kern w:val="2"/>
          <w:sz w:val="22"/>
          <w:szCs w:val="22"/>
          <w14:ligatures w14:val="standardContextual"/>
        </w:rPr>
      </w:pPr>
      <w:r>
        <w:fldChar w:fldCharType="begin"/>
      </w:r>
      <w:r>
        <w:instrText xml:space="preserve"> TOC \o "1-1" \h \z \u </w:instrText>
      </w:r>
      <w:r>
        <w:fldChar w:fldCharType="separate"/>
      </w:r>
      <w:hyperlink w:anchor="_Toc156555474" w:history="1">
        <w:r w:rsidR="00EB669F">
          <w:rPr>
            <w:rStyle w:val="Hyperlink"/>
            <w:noProof/>
          </w:rPr>
          <w:t>Cover Page</w:t>
        </w:r>
        <w:r w:rsidR="00EB669F">
          <w:rPr>
            <w:noProof/>
            <w:webHidden/>
          </w:rPr>
          <w:tab/>
        </w:r>
        <w:r w:rsidR="00EB669F">
          <w:rPr>
            <w:noProof/>
            <w:webHidden/>
          </w:rPr>
          <w:fldChar w:fldCharType="begin"/>
        </w:r>
        <w:r w:rsidR="00EB669F">
          <w:rPr>
            <w:noProof/>
            <w:webHidden/>
          </w:rPr>
          <w:instrText xml:space="preserve"> PAGEREF _Toc156555474 \h </w:instrText>
        </w:r>
        <w:r w:rsidR="00EB669F">
          <w:rPr>
            <w:noProof/>
            <w:webHidden/>
          </w:rPr>
        </w:r>
        <w:r w:rsidR="00EB669F">
          <w:rPr>
            <w:noProof/>
            <w:webHidden/>
          </w:rPr>
          <w:fldChar w:fldCharType="separate"/>
        </w:r>
        <w:r w:rsidR="00EB669F">
          <w:rPr>
            <w:noProof/>
            <w:webHidden/>
          </w:rPr>
          <w:t>i</w:t>
        </w:r>
        <w:r w:rsidR="00EB669F">
          <w:rPr>
            <w:noProof/>
            <w:webHidden/>
          </w:rPr>
          <w:fldChar w:fldCharType="end"/>
        </w:r>
      </w:hyperlink>
    </w:p>
    <w:p w14:paraId="513AB0D2" w14:textId="5A62EB35"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5" w:history="1">
        <w:r w:rsidR="00EB669F" w:rsidRPr="00B90910">
          <w:rPr>
            <w:rStyle w:val="Hyperlink"/>
            <w:rFonts w:cs="Times New Roman"/>
            <w:noProof/>
          </w:rPr>
          <w:t>Abstract</w:t>
        </w:r>
        <w:r w:rsidR="00EB669F">
          <w:rPr>
            <w:noProof/>
            <w:webHidden/>
          </w:rPr>
          <w:tab/>
        </w:r>
        <w:r w:rsidR="00EB669F">
          <w:rPr>
            <w:noProof/>
            <w:webHidden/>
          </w:rPr>
          <w:fldChar w:fldCharType="begin"/>
        </w:r>
        <w:r w:rsidR="00EB669F">
          <w:rPr>
            <w:noProof/>
            <w:webHidden/>
          </w:rPr>
          <w:instrText xml:space="preserve"> PAGEREF _Toc156555475 \h </w:instrText>
        </w:r>
        <w:r w:rsidR="00EB669F">
          <w:rPr>
            <w:noProof/>
            <w:webHidden/>
          </w:rPr>
        </w:r>
        <w:r w:rsidR="00EB669F">
          <w:rPr>
            <w:noProof/>
            <w:webHidden/>
          </w:rPr>
          <w:fldChar w:fldCharType="separate"/>
        </w:r>
        <w:r w:rsidR="00EB669F">
          <w:rPr>
            <w:noProof/>
            <w:webHidden/>
          </w:rPr>
          <w:t>ii</w:t>
        </w:r>
        <w:r w:rsidR="00EB669F">
          <w:rPr>
            <w:noProof/>
            <w:webHidden/>
          </w:rPr>
          <w:fldChar w:fldCharType="end"/>
        </w:r>
      </w:hyperlink>
    </w:p>
    <w:p w14:paraId="539E4054" w14:textId="2E8751B8"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6" w:history="1">
        <w:r w:rsidR="00EB669F" w:rsidRPr="00B90910">
          <w:rPr>
            <w:rStyle w:val="Hyperlink"/>
            <w:noProof/>
          </w:rPr>
          <w:t>Table Of Contents</w:t>
        </w:r>
        <w:r w:rsidR="00EB669F">
          <w:rPr>
            <w:noProof/>
            <w:webHidden/>
          </w:rPr>
          <w:tab/>
        </w:r>
        <w:r w:rsidR="00EB669F">
          <w:rPr>
            <w:noProof/>
            <w:webHidden/>
          </w:rPr>
          <w:fldChar w:fldCharType="begin"/>
        </w:r>
        <w:r w:rsidR="00EB669F">
          <w:rPr>
            <w:noProof/>
            <w:webHidden/>
          </w:rPr>
          <w:instrText xml:space="preserve"> PAGEREF _Toc156555476 \h </w:instrText>
        </w:r>
        <w:r w:rsidR="00EB669F">
          <w:rPr>
            <w:noProof/>
            <w:webHidden/>
          </w:rPr>
        </w:r>
        <w:r w:rsidR="00EB669F">
          <w:rPr>
            <w:noProof/>
            <w:webHidden/>
          </w:rPr>
          <w:fldChar w:fldCharType="separate"/>
        </w:r>
        <w:r w:rsidR="00EB669F">
          <w:rPr>
            <w:noProof/>
            <w:webHidden/>
          </w:rPr>
          <w:t>iii</w:t>
        </w:r>
        <w:r w:rsidR="00EB669F">
          <w:rPr>
            <w:noProof/>
            <w:webHidden/>
          </w:rPr>
          <w:fldChar w:fldCharType="end"/>
        </w:r>
      </w:hyperlink>
    </w:p>
    <w:p w14:paraId="7916C0C3" w14:textId="20AA8D3A"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7" w:history="1">
        <w:r w:rsidR="00EB669F" w:rsidRPr="00B90910">
          <w:rPr>
            <w:rStyle w:val="Hyperlink"/>
            <w:rFonts w:cs="Times New Roman"/>
            <w:noProof/>
          </w:rPr>
          <w:t>Design Planning Summary</w:t>
        </w:r>
        <w:r w:rsidR="00EB669F">
          <w:rPr>
            <w:noProof/>
            <w:webHidden/>
          </w:rPr>
          <w:tab/>
        </w:r>
        <w:r w:rsidR="00EB669F">
          <w:rPr>
            <w:noProof/>
            <w:webHidden/>
          </w:rPr>
          <w:fldChar w:fldCharType="begin"/>
        </w:r>
        <w:r w:rsidR="00EB669F">
          <w:rPr>
            <w:noProof/>
            <w:webHidden/>
          </w:rPr>
          <w:instrText xml:space="preserve"> PAGEREF _Toc156555477 \h </w:instrText>
        </w:r>
        <w:r w:rsidR="00EB669F">
          <w:rPr>
            <w:noProof/>
            <w:webHidden/>
          </w:rPr>
        </w:r>
        <w:r w:rsidR="00EB669F">
          <w:rPr>
            <w:noProof/>
            <w:webHidden/>
          </w:rPr>
          <w:fldChar w:fldCharType="separate"/>
        </w:r>
        <w:r w:rsidR="00EB669F">
          <w:rPr>
            <w:noProof/>
            <w:webHidden/>
          </w:rPr>
          <w:t>1</w:t>
        </w:r>
        <w:r w:rsidR="00EB669F">
          <w:rPr>
            <w:noProof/>
            <w:webHidden/>
          </w:rPr>
          <w:fldChar w:fldCharType="end"/>
        </w:r>
      </w:hyperlink>
    </w:p>
    <w:p w14:paraId="78EDE868" w14:textId="3BA77D85"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8" w:history="1">
        <w:r w:rsidR="00EB669F" w:rsidRPr="00B90910">
          <w:rPr>
            <w:rStyle w:val="Hyperlink"/>
            <w:noProof/>
          </w:rPr>
          <w:t>Final Technical Requirements</w:t>
        </w:r>
        <w:r w:rsidR="00EB669F">
          <w:rPr>
            <w:noProof/>
            <w:webHidden/>
          </w:rPr>
          <w:tab/>
        </w:r>
        <w:r w:rsidR="00EB669F">
          <w:rPr>
            <w:noProof/>
            <w:webHidden/>
          </w:rPr>
          <w:fldChar w:fldCharType="begin"/>
        </w:r>
        <w:r w:rsidR="00EB669F">
          <w:rPr>
            <w:noProof/>
            <w:webHidden/>
          </w:rPr>
          <w:instrText xml:space="preserve"> PAGEREF _Toc156555478 \h </w:instrText>
        </w:r>
        <w:r w:rsidR="00EB669F">
          <w:rPr>
            <w:noProof/>
            <w:webHidden/>
          </w:rPr>
        </w:r>
        <w:r w:rsidR="00EB669F">
          <w:rPr>
            <w:noProof/>
            <w:webHidden/>
          </w:rPr>
          <w:fldChar w:fldCharType="separate"/>
        </w:r>
        <w:r w:rsidR="00EB669F">
          <w:rPr>
            <w:noProof/>
            <w:webHidden/>
          </w:rPr>
          <w:t>2</w:t>
        </w:r>
        <w:r w:rsidR="00EB669F">
          <w:rPr>
            <w:noProof/>
            <w:webHidden/>
          </w:rPr>
          <w:fldChar w:fldCharType="end"/>
        </w:r>
      </w:hyperlink>
    </w:p>
    <w:p w14:paraId="59F9C974" w14:textId="22ED30D2"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9" w:history="1">
        <w:r w:rsidR="00EB669F" w:rsidRPr="00B90910">
          <w:rPr>
            <w:rStyle w:val="Hyperlink"/>
            <w:rFonts w:cs="Times New Roman"/>
            <w:noProof/>
          </w:rPr>
          <w:t>Overview of Design Concepts</w:t>
        </w:r>
        <w:r w:rsidR="00EB669F">
          <w:rPr>
            <w:noProof/>
            <w:webHidden/>
          </w:rPr>
          <w:tab/>
        </w:r>
        <w:r w:rsidR="00EB669F">
          <w:rPr>
            <w:noProof/>
            <w:webHidden/>
          </w:rPr>
          <w:fldChar w:fldCharType="begin"/>
        </w:r>
        <w:r w:rsidR="00EB669F">
          <w:rPr>
            <w:noProof/>
            <w:webHidden/>
          </w:rPr>
          <w:instrText xml:space="preserve"> PAGEREF _Toc156555479 \h </w:instrText>
        </w:r>
        <w:r w:rsidR="00EB669F">
          <w:rPr>
            <w:noProof/>
            <w:webHidden/>
          </w:rPr>
        </w:r>
        <w:r w:rsidR="00EB669F">
          <w:rPr>
            <w:noProof/>
            <w:webHidden/>
          </w:rPr>
          <w:fldChar w:fldCharType="separate"/>
        </w:r>
        <w:r w:rsidR="00EB669F">
          <w:rPr>
            <w:noProof/>
            <w:webHidden/>
          </w:rPr>
          <w:t>3</w:t>
        </w:r>
        <w:r w:rsidR="00EB669F">
          <w:rPr>
            <w:noProof/>
            <w:webHidden/>
          </w:rPr>
          <w:fldChar w:fldCharType="end"/>
        </w:r>
      </w:hyperlink>
    </w:p>
    <w:p w14:paraId="5EB241BA" w14:textId="641C5A77"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80" w:history="1">
        <w:r w:rsidR="00EB669F" w:rsidRPr="00B90910">
          <w:rPr>
            <w:rStyle w:val="Hyperlink"/>
            <w:rFonts w:cs="Times New Roman"/>
            <w:noProof/>
          </w:rPr>
          <w:t>Detailed Solution Architecture</w:t>
        </w:r>
        <w:r w:rsidR="00EB669F">
          <w:rPr>
            <w:noProof/>
            <w:webHidden/>
          </w:rPr>
          <w:tab/>
        </w:r>
        <w:r w:rsidR="00EB669F">
          <w:rPr>
            <w:noProof/>
            <w:webHidden/>
          </w:rPr>
          <w:fldChar w:fldCharType="begin"/>
        </w:r>
        <w:r w:rsidR="00EB669F">
          <w:rPr>
            <w:noProof/>
            <w:webHidden/>
          </w:rPr>
          <w:instrText xml:space="preserve"> PAGEREF _Toc156555480 \h </w:instrText>
        </w:r>
        <w:r w:rsidR="00EB669F">
          <w:rPr>
            <w:noProof/>
            <w:webHidden/>
          </w:rPr>
        </w:r>
        <w:r w:rsidR="00EB669F">
          <w:rPr>
            <w:noProof/>
            <w:webHidden/>
          </w:rPr>
          <w:fldChar w:fldCharType="separate"/>
        </w:r>
        <w:r w:rsidR="00EB669F">
          <w:rPr>
            <w:noProof/>
            <w:webHidden/>
          </w:rPr>
          <w:t>24</w:t>
        </w:r>
        <w:r w:rsidR="00EB669F">
          <w:rPr>
            <w:noProof/>
            <w:webHidden/>
          </w:rPr>
          <w:fldChar w:fldCharType="end"/>
        </w:r>
      </w:hyperlink>
    </w:p>
    <w:p w14:paraId="25B90F0E" w14:textId="77906D8F" w:rsidR="00EB64E3" w:rsidRPr="00B333B7" w:rsidRDefault="00EB64E3" w:rsidP="00B333B7">
      <w:pPr>
        <w:sectPr w:rsidR="00EB64E3" w:rsidRPr="00B333B7" w:rsidSect="009047AB">
          <w:footerReference w:type="default" r:id="rId12"/>
          <w:footerReference w:type="first" r:id="rId13"/>
          <w:pgSz w:w="12240" w:h="15840" w:code="1"/>
          <w:pgMar w:top="720" w:right="720" w:bottom="720" w:left="720" w:header="709" w:footer="709" w:gutter="0"/>
          <w:pgNumType w:fmt="lowerRoman" w:start="1"/>
          <w:cols w:space="708"/>
          <w:titlePg/>
          <w:docGrid w:linePitch="360"/>
        </w:sectPr>
      </w:pPr>
      <w:r>
        <w:fldChar w:fldCharType="end"/>
      </w:r>
    </w:p>
    <w:p w14:paraId="3A6BB9F9" w14:textId="48DA33AD" w:rsidR="00947564" w:rsidRDefault="00BC7E4E" w:rsidP="00947564">
      <w:pPr>
        <w:pStyle w:val="Heading1"/>
        <w:rPr>
          <w:rFonts w:cs="Times New Roman"/>
          <w:szCs w:val="24"/>
        </w:rPr>
      </w:pPr>
      <w:bookmarkStart w:id="5" w:name="_Toc156555477"/>
      <w:r>
        <w:rPr>
          <w:rFonts w:cs="Times New Roman"/>
          <w:szCs w:val="24"/>
        </w:rPr>
        <w:lastRenderedPageBreak/>
        <w:t>Design Planning Summary</w:t>
      </w:r>
      <w:bookmarkEnd w:id="5"/>
    </w:p>
    <w:p w14:paraId="6F8A5620" w14:textId="2724676C" w:rsidR="004D6554" w:rsidRDefault="008C1537" w:rsidP="008C1537">
      <w:pPr>
        <w:spacing w:line="480" w:lineRule="auto"/>
        <w:ind w:firstLine="720"/>
        <w:rPr>
          <w:rFonts w:ascii="Times New Roman" w:hAnsi="Times New Roman"/>
          <w:b/>
          <w:color w:val="000000" w:themeColor="text1"/>
          <w:szCs w:val="28"/>
        </w:rPr>
      </w:pPr>
      <w:r>
        <w:t>A laptop manufacturing company has the need to publish information about its products so that retailers can leverage the information in order to sell laptops by the manufacturer.  My suggested solution is a laptop catalog that is updated using CRUD functionality in a laptop management section of a web application.  The catalog will be available to retailers by means of a REST API.  Since the creation of the original proposal for this web application, the scope of the project has been expanded to include the management of roles for users and an e-commerce section of the web application where customers can purchase laptops directly from the laptop manufacturer.</w:t>
      </w:r>
      <w:r w:rsidR="00206965">
        <w:t xml:space="preserve">  My proposed solution for managing authentication and roles is to leverage the </w:t>
      </w:r>
      <w:r w:rsidR="00D87BEF">
        <w:t xml:space="preserve">ASP.NET Core </w:t>
      </w:r>
      <w:r w:rsidR="00206965">
        <w:t>Identity Framework offered by Microsoft.  A custom identity can be created and the registration process can be modified to include the fields required to create an account.  A laptop catalog that is available by means of a REST API will ensure that retailers can update their inventory and that product information regarding the latest laptops offered by the retailer does not become stale.</w:t>
      </w:r>
      <w:r w:rsidR="00343549">
        <w:t xml:space="preserve">  This is where the tail of the project is trimmed.</w:t>
      </w:r>
      <w:r w:rsidR="00206965">
        <w:t xml:space="preserve">  </w:t>
      </w:r>
      <w:r w:rsidR="007A6EF4">
        <w:t xml:space="preserve">This project has the potential to grow.  Future versions of the project could include authentication for the retailer’s REST API so that the API could be used by the retailer to place orders.  The web application could have a section of the site only available to people with a retailer role so that </w:t>
      </w:r>
      <w:r w:rsidR="00343549">
        <w:t>retailers</w:t>
      </w:r>
      <w:r w:rsidR="007A6EF4">
        <w:t xml:space="preserve"> can manually place orders by the pallet.</w:t>
      </w:r>
      <w:r w:rsidR="00AC0E4B">
        <w:t xml:space="preserve">  While these ideas would provide a value to the laptop manufacturer, they are currently outside the scope of the project.</w:t>
      </w:r>
      <w:r w:rsidR="004D6554">
        <w:br w:type="page"/>
      </w:r>
    </w:p>
    <w:p w14:paraId="5DE504B9" w14:textId="77777777" w:rsidR="009E1FB9" w:rsidRDefault="009E1FB9" w:rsidP="009E1FB9">
      <w:pPr>
        <w:pStyle w:val="Heading1"/>
      </w:pPr>
      <w:bookmarkStart w:id="6" w:name="_Toc156555478"/>
      <w:r>
        <w:lastRenderedPageBreak/>
        <w:t>Final Technical Requirements</w:t>
      </w:r>
      <w:bookmarkEnd w:id="6"/>
    </w:p>
    <w:tbl>
      <w:tblPr>
        <w:tblW w:w="9720" w:type="dxa"/>
        <w:jc w:val="center"/>
        <w:tblLook w:val="04A0" w:firstRow="1" w:lastRow="0" w:firstColumn="1" w:lastColumn="0" w:noHBand="0" w:noVBand="1"/>
      </w:tblPr>
      <w:tblGrid>
        <w:gridCol w:w="9720"/>
      </w:tblGrid>
      <w:tr w:rsidR="009E1FB9" w:rsidRPr="00994714" w14:paraId="7266110A" w14:textId="77777777" w:rsidTr="00FC2491">
        <w:trPr>
          <w:trHeight w:val="315"/>
          <w:jc w:val="center"/>
        </w:trPr>
        <w:tc>
          <w:tcPr>
            <w:tcW w:w="9720" w:type="dxa"/>
            <w:tcBorders>
              <w:top w:val="single" w:sz="4" w:space="0" w:color="auto"/>
              <w:left w:val="single" w:sz="4" w:space="0" w:color="auto"/>
              <w:bottom w:val="single" w:sz="4" w:space="0" w:color="auto"/>
              <w:right w:val="single" w:sz="4" w:space="0" w:color="000000"/>
            </w:tcBorders>
            <w:shd w:val="clear" w:color="auto" w:fill="333399"/>
            <w:noWrap/>
            <w:vAlign w:val="bottom"/>
            <w:hideMark/>
          </w:tcPr>
          <w:p w14:paraId="0FD17AF0" w14:textId="71CA9F3E" w:rsidR="009E1FB9" w:rsidRPr="00994714" w:rsidRDefault="009E1FB9" w:rsidP="00FC2491">
            <w:pPr>
              <w:spacing w:before="120"/>
              <w:jc w:val="center"/>
              <w:rPr>
                <w:rFonts w:ascii="Times New Roman" w:eastAsia="Times New Roman" w:hAnsi="Times New Roman" w:cs="Times New Roman"/>
                <w:bCs/>
                <w:color w:val="FFFFFF"/>
              </w:rPr>
            </w:pPr>
            <w:r>
              <w:rPr>
                <w:rFonts w:ascii="Times New Roman" w:eastAsia="Times New Roman" w:hAnsi="Times New Roman" w:cs="Times New Roman"/>
                <w:bCs/>
                <w:color w:val="FFFFFF"/>
              </w:rPr>
              <w:t>Final Technical Requirements</w:t>
            </w:r>
          </w:p>
        </w:tc>
      </w:tr>
      <w:tr w:rsidR="009E1FB9" w:rsidRPr="00994714" w14:paraId="7317F2C2"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4EB60AD8" w14:textId="7486A628" w:rsidR="003E0BB2"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1 </w:t>
            </w:r>
            <w:r w:rsidR="00257F93">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3E0BB2">
              <w:rPr>
                <w:rFonts w:ascii="Times New Roman" w:eastAsia="Times New Roman" w:hAnsi="Times New Roman" w:cs="Times New Roman"/>
                <w:color w:val="000000"/>
              </w:rPr>
              <w:t>Architecture</w:t>
            </w:r>
          </w:p>
          <w:p w14:paraId="50A8B441" w14:textId="3A9DB1AD" w:rsidR="009E1FB9" w:rsidRPr="00994714" w:rsidRDefault="00257F93"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The web application will need an architecture to help prevent the code from having a puddle of mud architecture.</w:t>
            </w:r>
          </w:p>
        </w:tc>
      </w:tr>
      <w:tr w:rsidR="009E1FB9" w:rsidRPr="00994714" w14:paraId="4FF1A3C9"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0057B916" w14:textId="23FAA6D2" w:rsidR="003E0BB2"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2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sidR="003E0BB2">
              <w:rPr>
                <w:rFonts w:ascii="Times New Roman" w:eastAsia="Times New Roman" w:hAnsi="Times New Roman" w:cs="Times New Roman"/>
                <w:color w:val="000000"/>
              </w:rPr>
              <w:t>Style</w:t>
            </w:r>
          </w:p>
          <w:p w14:paraId="78C8F1D0" w14:textId="6CA13AC0" w:rsidR="009E1FB9" w:rsidRPr="00994714" w:rsidRDefault="00257F93"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The web application will need a way to quickly and easily style the application.</w:t>
            </w:r>
          </w:p>
        </w:tc>
      </w:tr>
      <w:tr w:rsidR="009E1FB9" w:rsidRPr="00994714" w14:paraId="21426140"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31480AFA" w14:textId="485320A8" w:rsidR="003E0BB2"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3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sidR="003E0BB2">
              <w:rPr>
                <w:rFonts w:ascii="Times New Roman" w:eastAsia="Times New Roman" w:hAnsi="Times New Roman" w:cs="Times New Roman"/>
                <w:color w:val="000000"/>
              </w:rPr>
              <w:t>Asynchronous Functions</w:t>
            </w:r>
          </w:p>
          <w:p w14:paraId="04252D2A" w14:textId="61DE8959" w:rsidR="009E1FB9" w:rsidRPr="00994714" w:rsidRDefault="00257F93"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The web application will need a way to asynchronously post data to a controller’s action and then asynchronously update part of the page with a partial view.  This will help reduce the frequency of full-page refreshes.</w:t>
            </w:r>
          </w:p>
        </w:tc>
      </w:tr>
      <w:tr w:rsidR="009E1FB9" w:rsidRPr="00994714" w14:paraId="43E3C399"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2265261A" w14:textId="5251E04D" w:rsidR="003E0BB2"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4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sidR="003E0BB2">
              <w:rPr>
                <w:rFonts w:ascii="Times New Roman" w:eastAsia="Times New Roman" w:hAnsi="Times New Roman" w:cs="Times New Roman"/>
                <w:color w:val="000000"/>
              </w:rPr>
              <w:t>Payment Gateway</w:t>
            </w:r>
          </w:p>
          <w:p w14:paraId="0A99A88C" w14:textId="381896FC" w:rsidR="009E1FB9" w:rsidRPr="00994714" w:rsidRDefault="003E0BB2"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The application will need a payment gateway so that payments can be processed and credit card information is not stored in the manufacturers database.</w:t>
            </w:r>
          </w:p>
        </w:tc>
      </w:tr>
      <w:tr w:rsidR="009E1FB9" w:rsidRPr="00994714" w14:paraId="38156B0C"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4782474D" w14:textId="082D7DBC" w:rsidR="003E0BB2" w:rsidRDefault="009E1FB9" w:rsidP="00FC2491">
            <w:pPr>
              <w:spacing w:before="120"/>
              <w:rPr>
                <w:rFonts w:eastAsia="PMingLiU" w:cs="Times New Roman"/>
                <w:lang w:eastAsia="zh-TW"/>
              </w:rPr>
            </w:pPr>
            <w:r w:rsidRPr="00994714">
              <w:rPr>
                <w:rFonts w:ascii="Times New Roman" w:eastAsia="Times New Roman" w:hAnsi="Times New Roman" w:cs="Times New Roman"/>
                <w:color w:val="000000"/>
              </w:rPr>
              <w:t xml:space="preserve">5 </w:t>
            </w:r>
            <w:r w:rsidR="003E0BB2">
              <w:rPr>
                <w:rFonts w:ascii="Times New Roman" w:eastAsia="Times New Roman" w:hAnsi="Times New Roman" w:cs="Times New Roman"/>
                <w:color w:val="000000"/>
              </w:rPr>
              <w:t>–</w:t>
            </w:r>
            <w:r>
              <w:rPr>
                <w:rFonts w:eastAsia="PMingLiU" w:cs="Times New Roman"/>
                <w:lang w:eastAsia="zh-TW"/>
              </w:rPr>
              <w:t xml:space="preserve"> </w:t>
            </w:r>
            <w:r w:rsidR="003E0BB2">
              <w:rPr>
                <w:rFonts w:eastAsia="PMingLiU" w:cs="Times New Roman"/>
                <w:lang w:eastAsia="zh-TW"/>
              </w:rPr>
              <w:t>User Authentication</w:t>
            </w:r>
          </w:p>
          <w:p w14:paraId="13D39C07" w14:textId="07327D07" w:rsidR="009E1FB9" w:rsidRPr="00994714" w:rsidRDefault="003E0BB2" w:rsidP="00FC2491">
            <w:pPr>
              <w:spacing w:before="120"/>
              <w:rPr>
                <w:rFonts w:ascii="Times New Roman" w:eastAsia="Times New Roman" w:hAnsi="Times New Roman" w:cs="Times New Roman"/>
                <w:color w:val="000000"/>
              </w:rPr>
            </w:pPr>
            <w:r>
              <w:rPr>
                <w:rFonts w:eastAsia="PMingLiU" w:cs="Times New Roman"/>
                <w:lang w:eastAsia="zh-TW"/>
              </w:rPr>
              <w:t xml:space="preserve">The web application will need a means of authentication.  The password should be salted and encrypted.  </w:t>
            </w:r>
            <w:r w:rsidR="00131ACB">
              <w:rPr>
                <w:rFonts w:eastAsia="PMingLiU" w:cs="Times New Roman"/>
                <w:lang w:eastAsia="zh-TW"/>
              </w:rPr>
              <w:t>The system should use roles to minimize the web applications attack surface.</w:t>
            </w:r>
          </w:p>
        </w:tc>
      </w:tr>
      <w:tr w:rsidR="009E1FB9" w:rsidRPr="00994714" w14:paraId="468DAD39"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tcPr>
          <w:p w14:paraId="0E3441F0" w14:textId="1160840D" w:rsidR="009E1FB9" w:rsidRDefault="009E1FB9"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 xml:space="preserve">6 </w:t>
            </w:r>
            <w:r w:rsidR="003B2152">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3B2152">
              <w:rPr>
                <w:rFonts w:ascii="Times New Roman" w:eastAsia="Times New Roman" w:hAnsi="Times New Roman" w:cs="Times New Roman"/>
                <w:color w:val="000000"/>
              </w:rPr>
              <w:t>Encryption (At Rest)</w:t>
            </w:r>
          </w:p>
          <w:p w14:paraId="28B86F2C" w14:textId="6655A167" w:rsidR="003B2152" w:rsidRPr="00994714" w:rsidRDefault="003B2152"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last four of the customers credit card number should be encrypted at rest.  The web application should decrypt the information for the user if this data needs to be accessed.  This will help prevent the data from being used for phishing in the event that the database security is compromised.  </w:t>
            </w:r>
          </w:p>
        </w:tc>
      </w:tr>
      <w:tr w:rsidR="003E0BB2" w:rsidRPr="00994714" w14:paraId="354D0DFE"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tcPr>
          <w:p w14:paraId="11D9F474" w14:textId="77777777" w:rsidR="003E0BB2" w:rsidRDefault="003B2152"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7 – Encryption (In Transit)</w:t>
            </w:r>
          </w:p>
          <w:p w14:paraId="523AD011" w14:textId="5F81E13B" w:rsidR="003B2152" w:rsidRDefault="003B2152"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 xml:space="preserve">When a customer provides their vital information in order to make a payment, the customer needs their information secured between the web application and the </w:t>
            </w:r>
            <w:r w:rsidR="00042239">
              <w:rPr>
                <w:rFonts w:ascii="Times New Roman" w:eastAsia="Times New Roman" w:hAnsi="Times New Roman" w:cs="Times New Roman"/>
                <w:color w:val="000000"/>
              </w:rPr>
              <w:t>user.  This will help prevent data from being exploited in the event of a man in the middle attack.</w:t>
            </w:r>
          </w:p>
        </w:tc>
      </w:tr>
    </w:tbl>
    <w:p w14:paraId="2EE45473" w14:textId="735CC86D" w:rsidR="009E1FB9" w:rsidRDefault="009E1FB9" w:rsidP="009E1FB9"/>
    <w:p w14:paraId="79FEA523" w14:textId="77777777" w:rsidR="009E1FB9" w:rsidRPr="009E1FB9" w:rsidRDefault="009E1FB9" w:rsidP="009E1FB9"/>
    <w:tbl>
      <w:tblPr>
        <w:tblW w:w="9720" w:type="dxa"/>
        <w:jc w:val="center"/>
        <w:tblLook w:val="04A0" w:firstRow="1" w:lastRow="0" w:firstColumn="1" w:lastColumn="0" w:noHBand="0" w:noVBand="1"/>
      </w:tblPr>
      <w:tblGrid>
        <w:gridCol w:w="9720"/>
      </w:tblGrid>
      <w:tr w:rsidR="009E1FB9" w:rsidRPr="00994714" w14:paraId="49FA2B28" w14:textId="77777777" w:rsidTr="00FC2491">
        <w:trPr>
          <w:trHeight w:val="315"/>
          <w:jc w:val="center"/>
        </w:trPr>
        <w:tc>
          <w:tcPr>
            <w:tcW w:w="9720" w:type="dxa"/>
            <w:tcBorders>
              <w:top w:val="single" w:sz="4" w:space="0" w:color="auto"/>
              <w:left w:val="single" w:sz="4" w:space="0" w:color="auto"/>
              <w:bottom w:val="single" w:sz="4" w:space="0" w:color="auto"/>
              <w:right w:val="single" w:sz="4" w:space="0" w:color="000000"/>
            </w:tcBorders>
            <w:shd w:val="clear" w:color="auto" w:fill="333399"/>
            <w:noWrap/>
            <w:vAlign w:val="bottom"/>
            <w:hideMark/>
          </w:tcPr>
          <w:p w14:paraId="35F3185B" w14:textId="77777777" w:rsidR="009E1FB9" w:rsidRPr="00994714" w:rsidRDefault="009E1FB9" w:rsidP="00FC2491">
            <w:pPr>
              <w:spacing w:before="120"/>
              <w:jc w:val="center"/>
              <w:rPr>
                <w:rFonts w:ascii="Times New Roman" w:eastAsia="Times New Roman" w:hAnsi="Times New Roman" w:cs="Times New Roman"/>
                <w:bCs/>
                <w:color w:val="FFFFFF"/>
              </w:rPr>
            </w:pPr>
            <w:r w:rsidRPr="00994714">
              <w:rPr>
                <w:rFonts w:ascii="Times New Roman" w:eastAsia="Times New Roman" w:hAnsi="Times New Roman" w:cs="Times New Roman"/>
                <w:bCs/>
                <w:color w:val="FFFFFF"/>
              </w:rPr>
              <w:t>Hardware and Software Technologies</w:t>
            </w:r>
          </w:p>
        </w:tc>
      </w:tr>
      <w:tr w:rsidR="009E1FB9" w:rsidRPr="00994714" w14:paraId="1A2E1DAD"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1D567E0B" w14:textId="77777777"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1 -</w:t>
            </w:r>
            <w:r w:rsidRPr="00960AA3">
              <w:rPr>
                <w:rFonts w:eastAsia="PMingLiU" w:cs="Times New Roman"/>
                <w:lang w:eastAsia="zh-TW"/>
              </w:rPr>
              <w:t xml:space="preserve"> ASP.NET Core MVC</w:t>
            </w:r>
          </w:p>
        </w:tc>
      </w:tr>
      <w:tr w:rsidR="009E1FB9" w:rsidRPr="00994714" w14:paraId="72F4AA80"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763539BB" w14:textId="5F508E1A"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2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Pr>
                <w:rFonts w:eastAsia="PMingLiU" w:cs="Times New Roman"/>
                <w:lang w:eastAsia="zh-TW"/>
              </w:rPr>
              <w:t>Bootstrap</w:t>
            </w:r>
          </w:p>
        </w:tc>
      </w:tr>
      <w:tr w:rsidR="009E1FB9" w:rsidRPr="00994714" w14:paraId="73345E92"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2F3DDC2C" w14:textId="0ADA2432"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3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Pr>
                <w:rFonts w:eastAsia="PMingLiU" w:cs="Times New Roman"/>
                <w:lang w:eastAsia="zh-TW"/>
              </w:rPr>
              <w:t>jQuery</w:t>
            </w:r>
          </w:p>
        </w:tc>
      </w:tr>
      <w:tr w:rsidR="009E1FB9" w:rsidRPr="00994714" w14:paraId="61642172"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3B1CF808" w14:textId="5123A7F8"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4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Pr>
                <w:rFonts w:eastAsia="PMingLiU" w:cs="Times New Roman"/>
                <w:lang w:eastAsia="zh-TW"/>
              </w:rPr>
              <w:t>Stripe</w:t>
            </w:r>
          </w:p>
        </w:tc>
      </w:tr>
      <w:tr w:rsidR="009E1FB9" w:rsidRPr="00994714" w14:paraId="6DFD36A6"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59640ABF" w14:textId="77777777"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5 -</w:t>
            </w:r>
            <w:r>
              <w:rPr>
                <w:rFonts w:eastAsia="PMingLiU" w:cs="Times New Roman"/>
                <w:lang w:eastAsia="zh-TW"/>
              </w:rPr>
              <w:t xml:space="preserve"> Identity Framework</w:t>
            </w:r>
          </w:p>
        </w:tc>
      </w:tr>
      <w:tr w:rsidR="009E1FB9" w:rsidRPr="00994714" w14:paraId="299A2366"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tcPr>
          <w:p w14:paraId="26266269" w14:textId="77777777" w:rsidR="009E1FB9" w:rsidRPr="00994714" w:rsidRDefault="009E1FB9"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 xml:space="preserve">6 - </w:t>
            </w:r>
            <w:r>
              <w:rPr>
                <w:rFonts w:eastAsia="PMingLiU" w:cs="Times New Roman"/>
                <w:lang w:eastAsia="zh-TW"/>
              </w:rPr>
              <w:t xml:space="preserve">Microsoft’s </w:t>
            </w:r>
            <w:proofErr w:type="spellStart"/>
            <w:r>
              <w:rPr>
                <w:rFonts w:eastAsia="PMingLiU" w:cs="Times New Roman"/>
                <w:lang w:eastAsia="zh-TW"/>
              </w:rPr>
              <w:t>IDataProtectionProvider</w:t>
            </w:r>
            <w:proofErr w:type="spellEnd"/>
          </w:p>
        </w:tc>
      </w:tr>
      <w:tr w:rsidR="00E72CB6" w:rsidRPr="00994714" w14:paraId="17B763D0"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tcPr>
          <w:p w14:paraId="1829D404" w14:textId="2EE04180" w:rsidR="00E72CB6" w:rsidRDefault="00E72CB6"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7 – TSL</w:t>
            </w:r>
          </w:p>
        </w:tc>
      </w:tr>
    </w:tbl>
    <w:p w14:paraId="62CCABF8" w14:textId="77777777" w:rsidR="009E1FB9" w:rsidRDefault="009E1FB9" w:rsidP="009E1FB9">
      <w:pPr>
        <w:pStyle w:val="Heading1"/>
        <w:rPr>
          <w:szCs w:val="24"/>
        </w:rPr>
      </w:pPr>
    </w:p>
    <w:p w14:paraId="15CF99C7" w14:textId="557F1A06" w:rsidR="0092175E" w:rsidRDefault="00074615" w:rsidP="00994714">
      <w:pPr>
        <w:pStyle w:val="Heading1"/>
        <w:rPr>
          <w:rFonts w:cs="Times New Roman"/>
          <w:szCs w:val="24"/>
        </w:rPr>
      </w:pPr>
      <w:bookmarkStart w:id="7" w:name="_Toc156555479"/>
      <w:r w:rsidRPr="00994714">
        <w:rPr>
          <w:rFonts w:cs="Times New Roman"/>
          <w:szCs w:val="24"/>
        </w:rPr>
        <w:lastRenderedPageBreak/>
        <w:t>Overview of Design Concepts</w:t>
      </w:r>
      <w:bookmarkEnd w:id="7"/>
    </w:p>
    <w:p w14:paraId="4EFABE03" w14:textId="77777777" w:rsidR="0024732C" w:rsidRDefault="0024732C" w:rsidP="0024732C"/>
    <w:p w14:paraId="58BA9E54" w14:textId="2E5CE2E5" w:rsidR="0024732C" w:rsidRDefault="001C583D" w:rsidP="001C583D">
      <w:pPr>
        <w:spacing w:line="480" w:lineRule="auto"/>
        <w:ind w:firstLine="720"/>
        <w:rPr>
          <w:rFonts w:ascii="Times New Roman" w:hAnsi="Times New Roman"/>
          <w:b/>
          <w:color w:val="000000" w:themeColor="text1"/>
          <w:szCs w:val="28"/>
        </w:rPr>
      </w:pPr>
      <w:r>
        <w:t xml:space="preserve">The original need of </w:t>
      </w:r>
      <w:proofErr w:type="spellStart"/>
      <w:r>
        <w:t>McIntash</w:t>
      </w:r>
      <w:proofErr w:type="spellEnd"/>
      <w:r>
        <w:t xml:space="preserve"> Laptops was to provide retailers with catalog information while simultaneously protecting access to the CRUD functionality allotted to users with a designated laptop manager role.  An ASP.NET Core MVC web application for managing laptop records and an API for retailers provides a clear separation of concerns in regard to workflow.  If the manufacturer chooses to require authentication for </w:t>
      </w:r>
      <w:r w:rsidR="00454448">
        <w:t xml:space="preserve">REST API access, then they will further decrease their attack surface but even without authentication there is no way the retailer can access the functionality of the site responsible for creating, updating or deleting laptop records through the REST API.  The web application responsible for CRUD functionality leverages the ASP.NET Core Identity Framework that allows entire controllers to only be accessible if the user is assigned the required role.  This provided </w:t>
      </w:r>
      <w:r w:rsidR="00275253">
        <w:t>an opportunity to leverage the architecture of the laptop management web application for the use of providing e-commerce services to potential customers.</w:t>
      </w:r>
      <w:r w:rsidR="00C42C0C">
        <w:t xml:space="preserve">  Logic in razor pages is utilized in order to only display certain links when the user possess the authorized role.  This further decreased the attack surface of the web application because customers are unaware that they are not authorized to access certain pages of the site.  This functionality could be useful if </w:t>
      </w:r>
      <w:proofErr w:type="spellStart"/>
      <w:r w:rsidR="00C42C0C">
        <w:t>McIntash</w:t>
      </w:r>
      <w:proofErr w:type="spellEnd"/>
      <w:r w:rsidR="00C42C0C">
        <w:t xml:space="preserve"> Laptops chooses to build more functionality into the same application.  An example would be if </w:t>
      </w:r>
      <w:proofErr w:type="spellStart"/>
      <w:r w:rsidR="004E3A21">
        <w:t>McIntash</w:t>
      </w:r>
      <w:proofErr w:type="spellEnd"/>
      <w:r w:rsidR="004E3A21">
        <w:t xml:space="preserve"> Laptops</w:t>
      </w:r>
      <w:r w:rsidR="00C42C0C">
        <w:t xml:space="preserve"> wanted to provide</w:t>
      </w:r>
      <w:r w:rsidR="004E3A21">
        <w:t xml:space="preserve"> </w:t>
      </w:r>
      <w:r w:rsidR="00C42C0C">
        <w:t>retailers with a</w:t>
      </w:r>
      <w:r w:rsidR="004E3A21">
        <w:t xml:space="preserve"> way to order laptops by the pallet.   A retailer role could be created and the controller responsible for placing orders would be protected until accessed by users with the authorized role.  This is currently beyond the scope of this project but it demonstrates that more </w:t>
      </w:r>
      <w:r w:rsidR="00ED1072">
        <w:t xml:space="preserve">functionality could be securely built into this web application which serves as a full solution to the </w:t>
      </w:r>
      <w:r w:rsidR="001216EF">
        <w:t>manufacturer’s</w:t>
      </w:r>
      <w:r w:rsidR="00ED1072">
        <w:t xml:space="preserve"> needs.</w:t>
      </w:r>
      <w:r w:rsidR="0024732C">
        <w:br w:type="page"/>
      </w:r>
    </w:p>
    <w:p w14:paraId="4A3EB3F8" w14:textId="54DDB6CC" w:rsidR="0024732C" w:rsidRDefault="0024732C" w:rsidP="005F12BE">
      <w:pPr>
        <w:pStyle w:val="Heading2"/>
      </w:pPr>
      <w:r>
        <w:lastRenderedPageBreak/>
        <w:t>User Interface Screens (Wireframes)</w:t>
      </w:r>
    </w:p>
    <w:p w14:paraId="6FB84D56" w14:textId="77777777" w:rsidR="0024732C" w:rsidRDefault="0024732C" w:rsidP="0024732C"/>
    <w:p w14:paraId="550BF8E8" w14:textId="46942505" w:rsidR="0024732C" w:rsidRDefault="0024732C" w:rsidP="0024732C">
      <w:r>
        <w:rPr>
          <w:noProof/>
        </w:rPr>
        <w:drawing>
          <wp:inline distT="0" distB="0" distL="0" distR="0" wp14:anchorId="3C5D0E2D" wp14:editId="1973F1F7">
            <wp:extent cx="6453552" cy="8420100"/>
            <wp:effectExtent l="0" t="0" r="4445" b="0"/>
            <wp:docPr id="1591624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4049" name="Picture 1591624049"/>
                    <pic:cNvPicPr/>
                  </pic:nvPicPr>
                  <pic:blipFill>
                    <a:blip r:embed="rId14">
                      <a:extLst>
                        <a:ext uri="{28A0092B-C50C-407E-A947-70E740481C1C}">
                          <a14:useLocalDpi xmlns:a14="http://schemas.microsoft.com/office/drawing/2010/main" val="0"/>
                        </a:ext>
                      </a:extLst>
                    </a:blip>
                    <a:stretch>
                      <a:fillRect/>
                    </a:stretch>
                  </pic:blipFill>
                  <pic:spPr>
                    <a:xfrm>
                      <a:off x="0" y="0"/>
                      <a:ext cx="6540273" cy="8533246"/>
                    </a:xfrm>
                    <a:prstGeom prst="rect">
                      <a:avLst/>
                    </a:prstGeom>
                  </pic:spPr>
                </pic:pic>
              </a:graphicData>
            </a:graphic>
          </wp:inline>
        </w:drawing>
      </w:r>
    </w:p>
    <w:p w14:paraId="029A6312" w14:textId="24EEDEFC" w:rsidR="0024732C" w:rsidRPr="0024732C" w:rsidRDefault="0024732C" w:rsidP="0024732C">
      <w:r>
        <w:rPr>
          <w:noProof/>
        </w:rPr>
        <w:lastRenderedPageBreak/>
        <w:drawing>
          <wp:inline distT="0" distB="0" distL="0" distR="0" wp14:anchorId="61553B6E" wp14:editId="7B1863BE">
            <wp:extent cx="6716372" cy="8763000"/>
            <wp:effectExtent l="0" t="0" r="8890" b="0"/>
            <wp:docPr id="14230438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43812" name="Picture 1423043812"/>
                    <pic:cNvPicPr/>
                  </pic:nvPicPr>
                  <pic:blipFill>
                    <a:blip r:embed="rId15">
                      <a:extLst>
                        <a:ext uri="{28A0092B-C50C-407E-A947-70E740481C1C}">
                          <a14:useLocalDpi xmlns:a14="http://schemas.microsoft.com/office/drawing/2010/main" val="0"/>
                        </a:ext>
                      </a:extLst>
                    </a:blip>
                    <a:stretch>
                      <a:fillRect/>
                    </a:stretch>
                  </pic:blipFill>
                  <pic:spPr>
                    <a:xfrm>
                      <a:off x="0" y="0"/>
                      <a:ext cx="6719471" cy="8767044"/>
                    </a:xfrm>
                    <a:prstGeom prst="rect">
                      <a:avLst/>
                    </a:prstGeom>
                  </pic:spPr>
                </pic:pic>
              </a:graphicData>
            </a:graphic>
          </wp:inline>
        </w:drawing>
      </w:r>
      <w:r>
        <w:rPr>
          <w:noProof/>
        </w:rPr>
        <w:lastRenderedPageBreak/>
        <w:drawing>
          <wp:inline distT="0" distB="0" distL="0" distR="0" wp14:anchorId="176396F2" wp14:editId="71B77638">
            <wp:extent cx="6711696" cy="8759952"/>
            <wp:effectExtent l="0" t="0" r="0" b="3175"/>
            <wp:docPr id="4676970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97006" name="Picture 467697006"/>
                    <pic:cNvPicPr/>
                  </pic:nvPicPr>
                  <pic:blipFill>
                    <a:blip r:embed="rId16">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28162BD0" wp14:editId="263F2879">
            <wp:extent cx="6711696" cy="8759952"/>
            <wp:effectExtent l="0" t="0" r="0" b="3175"/>
            <wp:docPr id="390723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3170" name="Picture 390723170"/>
                    <pic:cNvPicPr/>
                  </pic:nvPicPr>
                  <pic:blipFill>
                    <a:blip r:embed="rId17">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7CBEACF2" wp14:editId="6000739C">
            <wp:extent cx="6711696" cy="8759952"/>
            <wp:effectExtent l="0" t="0" r="0" b="3175"/>
            <wp:docPr id="1966475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7521" name="Picture 196647521"/>
                    <pic:cNvPicPr/>
                  </pic:nvPicPr>
                  <pic:blipFill>
                    <a:blip r:embed="rId18">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2D31371D" wp14:editId="0C6016B8">
            <wp:extent cx="6711696" cy="8759952"/>
            <wp:effectExtent l="0" t="0" r="0" b="3175"/>
            <wp:docPr id="5227475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47578" name="Picture 522747578"/>
                    <pic:cNvPicPr/>
                  </pic:nvPicPr>
                  <pic:blipFill>
                    <a:blip r:embed="rId19">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2DCE3044" wp14:editId="5D544BA9">
            <wp:extent cx="6711696" cy="8759952"/>
            <wp:effectExtent l="0" t="0" r="0" b="3175"/>
            <wp:docPr id="20811540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4000" name="Picture 2081154000"/>
                    <pic:cNvPicPr/>
                  </pic:nvPicPr>
                  <pic:blipFill>
                    <a:blip r:embed="rId20">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0840151D" wp14:editId="05E782CA">
            <wp:extent cx="6711696" cy="8759952"/>
            <wp:effectExtent l="0" t="0" r="0" b="3175"/>
            <wp:docPr id="17159786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78636" name="Picture 1715978636"/>
                    <pic:cNvPicPr/>
                  </pic:nvPicPr>
                  <pic:blipFill>
                    <a:blip r:embed="rId21">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146250BC" wp14:editId="1D91448B">
            <wp:extent cx="6711696" cy="8759952"/>
            <wp:effectExtent l="0" t="0" r="0" b="3175"/>
            <wp:docPr id="881797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97294" name="Picture 881797294"/>
                    <pic:cNvPicPr/>
                  </pic:nvPicPr>
                  <pic:blipFill>
                    <a:blip r:embed="rId22">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3AF1D5B1" wp14:editId="68FF5512">
            <wp:extent cx="6711696" cy="8759952"/>
            <wp:effectExtent l="0" t="0" r="0" b="3175"/>
            <wp:docPr id="3881660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6063" name="Picture 388166063"/>
                    <pic:cNvPicPr/>
                  </pic:nvPicPr>
                  <pic:blipFill>
                    <a:blip r:embed="rId23">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05EF8AD0" wp14:editId="266F85CE">
            <wp:extent cx="6711696" cy="8641080"/>
            <wp:effectExtent l="0" t="0" r="0" b="7620"/>
            <wp:docPr id="21327049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04909" name="Picture 2132704909"/>
                    <pic:cNvPicPr/>
                  </pic:nvPicPr>
                  <pic:blipFill>
                    <a:blip r:embed="rId24">
                      <a:extLst>
                        <a:ext uri="{28A0092B-C50C-407E-A947-70E740481C1C}">
                          <a14:useLocalDpi xmlns:a14="http://schemas.microsoft.com/office/drawing/2010/main" val="0"/>
                        </a:ext>
                      </a:extLst>
                    </a:blip>
                    <a:stretch>
                      <a:fillRect/>
                    </a:stretch>
                  </pic:blipFill>
                  <pic:spPr>
                    <a:xfrm>
                      <a:off x="0" y="0"/>
                      <a:ext cx="6711696" cy="8641080"/>
                    </a:xfrm>
                    <a:prstGeom prst="rect">
                      <a:avLst/>
                    </a:prstGeom>
                  </pic:spPr>
                </pic:pic>
              </a:graphicData>
            </a:graphic>
          </wp:inline>
        </w:drawing>
      </w:r>
      <w:r>
        <w:rPr>
          <w:noProof/>
        </w:rPr>
        <w:lastRenderedPageBreak/>
        <w:drawing>
          <wp:inline distT="0" distB="0" distL="0" distR="0" wp14:anchorId="0F32420B" wp14:editId="1F6D09C1">
            <wp:extent cx="6711696" cy="8759952"/>
            <wp:effectExtent l="0" t="0" r="0" b="3175"/>
            <wp:docPr id="21099841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152" name="Picture 2109984152"/>
                    <pic:cNvPicPr/>
                  </pic:nvPicPr>
                  <pic:blipFill>
                    <a:blip r:embed="rId25">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69214449" wp14:editId="351BE364">
            <wp:extent cx="6711696" cy="8759952"/>
            <wp:effectExtent l="0" t="0" r="0" b="3175"/>
            <wp:docPr id="17739435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43548" name="Picture 1773943548"/>
                    <pic:cNvPicPr/>
                  </pic:nvPicPr>
                  <pic:blipFill>
                    <a:blip r:embed="rId26">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sidR="00B2102C">
        <w:rPr>
          <w:noProof/>
        </w:rPr>
        <w:lastRenderedPageBreak/>
        <w:drawing>
          <wp:inline distT="0" distB="0" distL="0" distR="0" wp14:anchorId="26301278" wp14:editId="6C5F8862">
            <wp:extent cx="6711696" cy="8759952"/>
            <wp:effectExtent l="0" t="0" r="0" b="3175"/>
            <wp:docPr id="10979229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22982" name="Picture 1097922982"/>
                    <pic:cNvPicPr/>
                  </pic:nvPicPr>
                  <pic:blipFill>
                    <a:blip r:embed="rId27">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sidR="00B2102C">
        <w:rPr>
          <w:noProof/>
        </w:rPr>
        <w:lastRenderedPageBreak/>
        <w:drawing>
          <wp:inline distT="0" distB="0" distL="0" distR="0" wp14:anchorId="7AED27E2" wp14:editId="7FC2DB15">
            <wp:extent cx="6711696" cy="8759952"/>
            <wp:effectExtent l="0" t="0" r="0" b="3175"/>
            <wp:docPr id="3674905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0557" name="Picture 367490557"/>
                    <pic:cNvPicPr/>
                  </pic:nvPicPr>
                  <pic:blipFill>
                    <a:blip r:embed="rId28">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3A6D7A78" wp14:editId="2B428BB5">
            <wp:extent cx="6711696" cy="8769096"/>
            <wp:effectExtent l="0" t="0" r="0" b="0"/>
            <wp:docPr id="9743705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0505" name="Picture 974370505"/>
                    <pic:cNvPicPr/>
                  </pic:nvPicPr>
                  <pic:blipFill>
                    <a:blip r:embed="rId29">
                      <a:extLst>
                        <a:ext uri="{28A0092B-C50C-407E-A947-70E740481C1C}">
                          <a14:useLocalDpi xmlns:a14="http://schemas.microsoft.com/office/drawing/2010/main" val="0"/>
                        </a:ext>
                      </a:extLst>
                    </a:blip>
                    <a:stretch>
                      <a:fillRect/>
                    </a:stretch>
                  </pic:blipFill>
                  <pic:spPr>
                    <a:xfrm>
                      <a:off x="0" y="0"/>
                      <a:ext cx="6711696" cy="8769096"/>
                    </a:xfrm>
                    <a:prstGeom prst="rect">
                      <a:avLst/>
                    </a:prstGeom>
                  </pic:spPr>
                </pic:pic>
              </a:graphicData>
            </a:graphic>
          </wp:inline>
        </w:drawing>
      </w:r>
      <w:r>
        <w:rPr>
          <w:noProof/>
        </w:rPr>
        <w:lastRenderedPageBreak/>
        <w:drawing>
          <wp:inline distT="0" distB="0" distL="0" distR="0" wp14:anchorId="128908A0" wp14:editId="181B73B4">
            <wp:extent cx="6711696" cy="8759952"/>
            <wp:effectExtent l="0" t="0" r="0" b="3175"/>
            <wp:docPr id="10398102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0210" name="Picture 1039810210"/>
                    <pic:cNvPicPr/>
                  </pic:nvPicPr>
                  <pic:blipFill>
                    <a:blip r:embed="rId30">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p>
    <w:p w14:paraId="7D6F5AD6" w14:textId="03A50203" w:rsidR="00C168BB" w:rsidRPr="005F12BE" w:rsidRDefault="00C168BB" w:rsidP="005F12BE">
      <w:pPr>
        <w:pStyle w:val="Heading2"/>
      </w:pPr>
      <w:r w:rsidRPr="005F12BE">
        <w:lastRenderedPageBreak/>
        <w:t>Flowcharts</w:t>
      </w:r>
    </w:p>
    <w:p w14:paraId="273B776D" w14:textId="77777777" w:rsidR="00C168BB" w:rsidRDefault="00C168BB" w:rsidP="00C168BB"/>
    <w:p w14:paraId="44C4B8D0" w14:textId="48D8699D" w:rsidR="00C168BB" w:rsidRPr="00C168BB" w:rsidRDefault="00C168BB" w:rsidP="00C168BB">
      <w:r>
        <w:rPr>
          <w:rFonts w:ascii="Times New Roman" w:hAnsi="Times New Roman" w:cs="Times New Roman"/>
          <w:noProof/>
        </w:rPr>
        <w:drawing>
          <wp:inline distT="0" distB="0" distL="0" distR="0" wp14:anchorId="315898D5" wp14:editId="76F47B3A">
            <wp:extent cx="5807530" cy="8420100"/>
            <wp:effectExtent l="0" t="0" r="3175" b="0"/>
            <wp:docPr id="580718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18181" name="Picture 580718181"/>
                    <pic:cNvPicPr/>
                  </pic:nvPicPr>
                  <pic:blipFill>
                    <a:blip r:embed="rId31">
                      <a:extLst>
                        <a:ext uri="{28A0092B-C50C-407E-A947-70E740481C1C}">
                          <a14:useLocalDpi xmlns:a14="http://schemas.microsoft.com/office/drawing/2010/main" val="0"/>
                        </a:ext>
                      </a:extLst>
                    </a:blip>
                    <a:stretch>
                      <a:fillRect/>
                    </a:stretch>
                  </pic:blipFill>
                  <pic:spPr>
                    <a:xfrm>
                      <a:off x="0" y="0"/>
                      <a:ext cx="5825421" cy="8446040"/>
                    </a:xfrm>
                    <a:prstGeom prst="rect">
                      <a:avLst/>
                    </a:prstGeom>
                  </pic:spPr>
                </pic:pic>
              </a:graphicData>
            </a:graphic>
          </wp:inline>
        </w:drawing>
      </w:r>
    </w:p>
    <w:p w14:paraId="5837F57A" w14:textId="6C69073E" w:rsidR="003D5B6F" w:rsidRDefault="00273BB5" w:rsidP="00273BB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FB123FF" wp14:editId="7ACA8FED">
            <wp:extent cx="5133975" cy="9540490"/>
            <wp:effectExtent l="0" t="0" r="0" b="3810"/>
            <wp:docPr id="11169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9246" name="Picture 1116929246"/>
                    <pic:cNvPicPr/>
                  </pic:nvPicPr>
                  <pic:blipFill>
                    <a:blip r:embed="rId32">
                      <a:extLst>
                        <a:ext uri="{28A0092B-C50C-407E-A947-70E740481C1C}">
                          <a14:useLocalDpi xmlns:a14="http://schemas.microsoft.com/office/drawing/2010/main" val="0"/>
                        </a:ext>
                      </a:extLst>
                    </a:blip>
                    <a:stretch>
                      <a:fillRect/>
                    </a:stretch>
                  </pic:blipFill>
                  <pic:spPr>
                    <a:xfrm>
                      <a:off x="0" y="0"/>
                      <a:ext cx="5133975" cy="9540490"/>
                    </a:xfrm>
                    <a:prstGeom prst="rect">
                      <a:avLst/>
                    </a:prstGeom>
                  </pic:spPr>
                </pic:pic>
              </a:graphicData>
            </a:graphic>
          </wp:inline>
        </w:drawing>
      </w:r>
      <w:r w:rsidR="000004D4">
        <w:rPr>
          <w:rFonts w:ascii="Times New Roman" w:hAnsi="Times New Roman" w:cs="Times New Roman"/>
          <w:noProof/>
        </w:rPr>
        <w:lastRenderedPageBreak/>
        <w:drawing>
          <wp:inline distT="0" distB="0" distL="0" distR="0" wp14:anchorId="40A65A58" wp14:editId="43E59D48">
            <wp:extent cx="6531610" cy="9144000"/>
            <wp:effectExtent l="0" t="0" r="2540" b="0"/>
            <wp:docPr id="1518177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77487" name="Picture 1518177487"/>
                    <pic:cNvPicPr/>
                  </pic:nvPicPr>
                  <pic:blipFill>
                    <a:blip r:embed="rId33">
                      <a:extLst>
                        <a:ext uri="{28A0092B-C50C-407E-A947-70E740481C1C}">
                          <a14:useLocalDpi xmlns:a14="http://schemas.microsoft.com/office/drawing/2010/main" val="0"/>
                        </a:ext>
                      </a:extLst>
                    </a:blip>
                    <a:stretch>
                      <a:fillRect/>
                    </a:stretch>
                  </pic:blipFill>
                  <pic:spPr>
                    <a:xfrm>
                      <a:off x="0" y="0"/>
                      <a:ext cx="6531610" cy="9144000"/>
                    </a:xfrm>
                    <a:prstGeom prst="rect">
                      <a:avLst/>
                    </a:prstGeom>
                  </pic:spPr>
                </pic:pic>
              </a:graphicData>
            </a:graphic>
          </wp:inline>
        </w:drawing>
      </w:r>
    </w:p>
    <w:p w14:paraId="3C20F37B" w14:textId="2E7B2428" w:rsidR="00074615" w:rsidRPr="00994714" w:rsidRDefault="00074615" w:rsidP="00994714">
      <w:pPr>
        <w:pStyle w:val="Heading1"/>
        <w:rPr>
          <w:rFonts w:cs="Times New Roman"/>
          <w:szCs w:val="24"/>
        </w:rPr>
      </w:pPr>
      <w:bookmarkStart w:id="8" w:name="_Toc156555480"/>
      <w:r w:rsidRPr="00994714">
        <w:rPr>
          <w:rFonts w:cs="Times New Roman"/>
          <w:szCs w:val="24"/>
        </w:rPr>
        <w:lastRenderedPageBreak/>
        <w:t>Detailed Solution Architecture</w:t>
      </w:r>
      <w:bookmarkEnd w:id="8"/>
    </w:p>
    <w:p w14:paraId="01A885CA" w14:textId="77777777" w:rsidR="00074615" w:rsidRPr="00994714" w:rsidRDefault="00074615" w:rsidP="0092175E">
      <w:pPr>
        <w:rPr>
          <w:rFonts w:ascii="Times New Roman" w:hAnsi="Times New Roman" w:cs="Times New Roman"/>
        </w:rPr>
      </w:pPr>
    </w:p>
    <w:p w14:paraId="143F78B4" w14:textId="5F1573EC" w:rsidR="00A74583" w:rsidRDefault="00895682" w:rsidP="00140009">
      <w:pPr>
        <w:spacing w:line="480" w:lineRule="auto"/>
        <w:ind w:firstLine="720"/>
      </w:pPr>
      <w:r>
        <w:t xml:space="preserve">This laptop catalog design aims at being a comprehensive solution to both the retailers needs to access product information and a customers need to complete a transaction.  </w:t>
      </w:r>
      <w:r w:rsidR="00A74583">
        <w:t>The design of my project fits into the overall project structure for this project because the REST API allows retailers to freely access product information.  The project scope has been modified to allow customers to make complete transactions</w:t>
      </w:r>
      <w:r>
        <w:t xml:space="preserve">.  This design aligns with the broader objective of building </w:t>
      </w:r>
      <w:r w:rsidR="00140009">
        <w:t xml:space="preserve">an </w:t>
      </w:r>
      <w:r>
        <w:t>end-to-end solution for laptop management.  T</w:t>
      </w:r>
      <w:r w:rsidR="00140009">
        <w:t xml:space="preserve">he design of the software allows for the development of new features.  ASP.NET Core MVC can be used to create new pages or features while taking advantage of the current architecture.  </w:t>
      </w:r>
    </w:p>
    <w:p w14:paraId="271C5859" w14:textId="395863BD" w:rsidR="00A74583" w:rsidRDefault="00A74583" w:rsidP="00A74583">
      <w:pPr>
        <w:pStyle w:val="Heading2"/>
      </w:pPr>
      <w:r>
        <w:t>Security</w:t>
      </w:r>
    </w:p>
    <w:p w14:paraId="1BF96F80" w14:textId="77777777" w:rsidR="00140009" w:rsidRDefault="00140009" w:rsidP="00140009"/>
    <w:p w14:paraId="24C95503" w14:textId="49F1DFD0" w:rsidR="00140009" w:rsidRPr="00140009" w:rsidRDefault="00140009" w:rsidP="00140009">
      <w:pPr>
        <w:spacing w:line="480" w:lineRule="auto"/>
        <w:ind w:firstLine="720"/>
      </w:pPr>
      <w:r>
        <w:t xml:space="preserve">The web application uses ASP.NET Core Identity Framework for authentication.  This framework uses hashing functions to encrypt passwords at rest.  It also uses random salting to ensure that a user’s credentials are less likely to decrypted by means of a rainbow table in the event that the user’s credentials are compromised.  </w:t>
      </w:r>
      <w:r w:rsidR="00636955">
        <w:t xml:space="preserve">The web application will use TLS to ensure that the user’s vital information is encrypted in transit.  A payment gateway will be used to process credit card information and only the last four numbers of the credit card number will be stored on the manufacturers site.  The last four digits of the credit card number will be encrypted at rest using Microsoft’s </w:t>
      </w:r>
      <w:proofErr w:type="spellStart"/>
      <w:r w:rsidR="00636955">
        <w:t>IDataProtectionProvider</w:t>
      </w:r>
      <w:proofErr w:type="spellEnd"/>
      <w:r w:rsidR="00636955">
        <w:t xml:space="preserve">.  Information provided by users of the web application will be passed to the database as parameters.  This will help protect existing data in the database from SQL Injection attacks.  </w:t>
      </w:r>
    </w:p>
    <w:p w14:paraId="08F42DBB" w14:textId="5F23F9DD" w:rsidR="00636955" w:rsidRDefault="00636955">
      <w:r>
        <w:br w:type="page"/>
      </w:r>
    </w:p>
    <w:p w14:paraId="5B240340" w14:textId="77777777" w:rsidR="00903906" w:rsidRDefault="00903906" w:rsidP="00903906">
      <w:pPr>
        <w:pStyle w:val="Heading2"/>
      </w:pPr>
      <w:r>
        <w:lastRenderedPageBreak/>
        <w:t>Explanation of Classes in UML</w:t>
      </w:r>
    </w:p>
    <w:p w14:paraId="4A2E166D" w14:textId="77777777" w:rsidR="00903906" w:rsidRDefault="00903906" w:rsidP="00765623">
      <w:pPr>
        <w:spacing w:line="480" w:lineRule="auto"/>
      </w:pPr>
    </w:p>
    <w:p w14:paraId="195DF247" w14:textId="77777777" w:rsidR="008F7336" w:rsidRDefault="00765623" w:rsidP="00765623">
      <w:pPr>
        <w:spacing w:line="480" w:lineRule="auto"/>
        <w:ind w:firstLine="720"/>
      </w:pPr>
      <w:r>
        <w:t xml:space="preserve">A class called ApplicationUser was created to ensure that properties such as first and last name are incorporated into the user account.  The ApplicationUser requires a full address at the time of registration.  Its base class is the </w:t>
      </w:r>
      <w:proofErr w:type="spellStart"/>
      <w:r>
        <w:t>IdentityUser</w:t>
      </w:r>
      <w:proofErr w:type="spellEnd"/>
      <w:r>
        <w:t xml:space="preserve"> which comes with the Identity Framework for authentication purposes.</w:t>
      </w:r>
    </w:p>
    <w:p w14:paraId="02890939" w14:textId="7B175DC3" w:rsidR="008F7336" w:rsidRDefault="008F7336" w:rsidP="00765623">
      <w:pPr>
        <w:spacing w:line="480" w:lineRule="auto"/>
        <w:ind w:firstLine="720"/>
      </w:pPr>
      <w:r>
        <w:t xml:space="preserve">A </w:t>
      </w:r>
      <w:proofErr w:type="spellStart"/>
      <w:r>
        <w:t>LaptopModel</w:t>
      </w:r>
      <w:proofErr w:type="spellEnd"/>
      <w:r>
        <w:t xml:space="preserve"> is a model used for creating, reading, updating or deleting laptops.  The </w:t>
      </w:r>
      <w:proofErr w:type="spellStart"/>
      <w:r>
        <w:t>LaptopModelDTO</w:t>
      </w:r>
      <w:proofErr w:type="spellEnd"/>
      <w:r>
        <w:t xml:space="preserve"> is essentially the same as a </w:t>
      </w:r>
      <w:proofErr w:type="spellStart"/>
      <w:r>
        <w:t>LaptopModel</w:t>
      </w:r>
      <w:proofErr w:type="spellEnd"/>
      <w:r>
        <w:t xml:space="preserve"> but it includes the Quantity property.  The </w:t>
      </w:r>
      <w:proofErr w:type="spellStart"/>
      <w:r>
        <w:t>LaptopModelDTO</w:t>
      </w:r>
      <w:proofErr w:type="spellEnd"/>
      <w:r>
        <w:t xml:space="preserve"> is used for the shopping cart so that more of one item can be purchased at a time.  The </w:t>
      </w:r>
      <w:proofErr w:type="spellStart"/>
      <w:r>
        <w:t>PurchaseModel</w:t>
      </w:r>
      <w:proofErr w:type="spellEnd"/>
      <w:r>
        <w:t xml:space="preserve"> will be used to keep a receipt of the customers purchase information such as the last four of the credit card number, the total price, the shipping address, the date of purchase</w:t>
      </w:r>
      <w:r w:rsidR="00A4341F">
        <w:t>, the shipping name</w:t>
      </w:r>
      <w:r>
        <w:t xml:space="preserve"> and the UserId.  The </w:t>
      </w:r>
      <w:proofErr w:type="spellStart"/>
      <w:r>
        <w:t>OrderModel</w:t>
      </w:r>
      <w:proofErr w:type="spellEnd"/>
      <w:r>
        <w:t xml:space="preserve"> will be used </w:t>
      </w:r>
      <w:r w:rsidR="00A4341F">
        <w:t>to keep track of individual items on the receipt, the quantity of the item that was ordered, and the state of</w:t>
      </w:r>
      <w:r w:rsidR="00616237">
        <w:t xml:space="preserve"> the order.  The order item will have </w:t>
      </w:r>
      <w:r w:rsidR="000B1E9D">
        <w:t>its</w:t>
      </w:r>
      <w:r w:rsidR="00616237">
        <w:t xml:space="preserve"> own primary key and have the PurchaseNumber as a foreign key so that the purchase information can be found in the database for the order.  </w:t>
      </w:r>
    </w:p>
    <w:p w14:paraId="3EA2E91D" w14:textId="77777777" w:rsidR="005108B5" w:rsidRDefault="008F7336" w:rsidP="008F7336">
      <w:pPr>
        <w:spacing w:line="480" w:lineRule="auto"/>
        <w:ind w:firstLine="720"/>
      </w:pPr>
      <w:r>
        <w:t xml:space="preserve">So far, the security service is simply for encrypting credit card information.  The </w:t>
      </w:r>
      <w:proofErr w:type="spellStart"/>
      <w:r>
        <w:t>LaptopDAO</w:t>
      </w:r>
      <w:proofErr w:type="spellEnd"/>
      <w:r>
        <w:t xml:space="preserve"> will be used for accessing laptop records from the catalog.  The </w:t>
      </w:r>
      <w:proofErr w:type="spellStart"/>
      <w:r>
        <w:t>ShoppingCartService</w:t>
      </w:r>
      <w:proofErr w:type="spellEnd"/>
      <w:r>
        <w:t xml:space="preserve"> will be used in the </w:t>
      </w:r>
      <w:proofErr w:type="spellStart"/>
      <w:r>
        <w:t>ShopController</w:t>
      </w:r>
      <w:proofErr w:type="spellEnd"/>
      <w:r>
        <w:t xml:space="preserve"> to hold the shopping cart and provide methods that manipulate the quantity of each item in the cart or </w:t>
      </w:r>
      <w:r w:rsidR="00616237">
        <w:t>items in the cart itself</w:t>
      </w:r>
      <w:r>
        <w:t xml:space="preserve">.  The </w:t>
      </w:r>
      <w:proofErr w:type="spellStart"/>
      <w:r>
        <w:t>CheckoutDAO</w:t>
      </w:r>
      <w:proofErr w:type="spellEnd"/>
      <w:r>
        <w:t xml:space="preserve"> will be used in the </w:t>
      </w:r>
      <w:proofErr w:type="spellStart"/>
      <w:r>
        <w:t>ShoppingCartService</w:t>
      </w:r>
      <w:proofErr w:type="spellEnd"/>
      <w:r>
        <w:t xml:space="preserve"> to help</w:t>
      </w:r>
      <w:r w:rsidR="00616237">
        <w:t xml:space="preserve"> process a customer transaction.  The </w:t>
      </w:r>
      <w:proofErr w:type="spellStart"/>
      <w:r w:rsidR="00616237">
        <w:t>DataService</w:t>
      </w:r>
      <w:proofErr w:type="spellEnd"/>
      <w:r w:rsidR="00616237">
        <w:t xml:space="preserve"> is used in the </w:t>
      </w:r>
      <w:proofErr w:type="spellStart"/>
      <w:r w:rsidR="00616237">
        <w:t>LaptopController</w:t>
      </w:r>
      <w:proofErr w:type="spellEnd"/>
      <w:r w:rsidR="00616237">
        <w:t xml:space="preserve"> where</w:t>
      </w:r>
      <w:r w:rsidR="000B1E9D">
        <w:t xml:space="preserve"> laptop managers have</w:t>
      </w:r>
      <w:r w:rsidR="00616237">
        <w:t xml:space="preserve"> CRUD functionalit</w:t>
      </w:r>
      <w:r w:rsidR="000B1E9D">
        <w:t>y.  Its sole purpose is to store the results of a search.  This way the results can be passed as a model to a partial view while toggling between “list” view and “display” view.  This prevents redundant database queries and ensures that user can easily find what they are looking for while switching between a table and a grid of cards.</w:t>
      </w:r>
      <w:r>
        <w:t xml:space="preserve"> </w:t>
      </w:r>
    </w:p>
    <w:p w14:paraId="47BDD100" w14:textId="77777777" w:rsidR="00CA6C85" w:rsidRDefault="00CA6C85">
      <w:r>
        <w:br w:type="page"/>
      </w:r>
    </w:p>
    <w:p w14:paraId="00B5AF0C" w14:textId="3CD25F66" w:rsidR="006F3DBA" w:rsidRDefault="00EC067F" w:rsidP="008F7336">
      <w:pPr>
        <w:spacing w:line="480" w:lineRule="auto"/>
        <w:ind w:firstLine="720"/>
      </w:pPr>
      <w:r>
        <w:lastRenderedPageBreak/>
        <w:t xml:space="preserve">The </w:t>
      </w:r>
      <w:proofErr w:type="spellStart"/>
      <w:r>
        <w:t>HomeContoller</w:t>
      </w:r>
      <w:proofErr w:type="spellEnd"/>
      <w:r>
        <w:t xml:space="preserve"> will show the </w:t>
      </w:r>
      <w:r w:rsidR="00D212C1">
        <w:t xml:space="preserve">welcome page for the entire web application.  Everyone will have access to the welcome page and it will be shown upon arrival and after logging out.  The </w:t>
      </w:r>
      <w:proofErr w:type="spellStart"/>
      <w:r w:rsidR="00D212C1">
        <w:t>LaptopAPIController</w:t>
      </w:r>
      <w:proofErr w:type="spellEnd"/>
      <w:r w:rsidR="00D212C1">
        <w:t xml:space="preserve"> is the REST API.  It has the endpoints for returning all laptop records, searching for a laptop or returning an individual record for a laptop based on the id.  The </w:t>
      </w:r>
      <w:proofErr w:type="spellStart"/>
      <w:r w:rsidR="00D212C1">
        <w:t>LaptopController</w:t>
      </w:r>
      <w:proofErr w:type="spellEnd"/>
      <w:r w:rsidR="00D212C1">
        <w:t xml:space="preserve"> is used for the laptop management section.  This is where the user gains the ability to use the CRUD functionality of the web application.  It is only available to users with a role of “</w:t>
      </w:r>
      <w:proofErr w:type="spellStart"/>
      <w:r w:rsidR="00D212C1">
        <w:t>LaptopManager</w:t>
      </w:r>
      <w:proofErr w:type="spellEnd"/>
      <w:r w:rsidR="00D212C1">
        <w:t xml:space="preserve">.”  The UserRolesController is used for creating and deleting roles and assigning or unassigning roles to users.  This controller is only available to users with a “Manager” role.  Users must be logged in to access the </w:t>
      </w:r>
      <w:proofErr w:type="spellStart"/>
      <w:r w:rsidR="00D212C1">
        <w:t>ShopController</w:t>
      </w:r>
      <w:proofErr w:type="spellEnd"/>
      <w:r w:rsidR="00D212C1">
        <w:t xml:space="preserve">.  They do not need a role in order to access the controller but they must have an account.  The </w:t>
      </w:r>
      <w:proofErr w:type="spellStart"/>
      <w:r w:rsidR="00D212C1">
        <w:t>ShopController</w:t>
      </w:r>
      <w:proofErr w:type="spellEnd"/>
      <w:r w:rsidR="00D212C1">
        <w:t xml:space="preserve"> is used for the e-commerce section of the website.  It has the functionality to add or remove items to the cart or even checkout.</w:t>
      </w:r>
      <w:r w:rsidR="006F3DBA">
        <w:br w:type="page"/>
      </w:r>
    </w:p>
    <w:p w14:paraId="44A9DB63" w14:textId="77777777" w:rsidR="006F3DBA" w:rsidRDefault="006F3DBA" w:rsidP="006F3DBA">
      <w:pPr>
        <w:pStyle w:val="Heading2"/>
      </w:pPr>
      <w:r>
        <w:lastRenderedPageBreak/>
        <w:t>UML</w:t>
      </w:r>
    </w:p>
    <w:p w14:paraId="47DDF860" w14:textId="77777777" w:rsidR="006F3DBA" w:rsidRDefault="006F3DBA" w:rsidP="006F3DBA">
      <w:pPr>
        <w:pStyle w:val="Heading2"/>
      </w:pPr>
    </w:p>
    <w:p w14:paraId="541864DE" w14:textId="30A62855" w:rsidR="006F3DBA" w:rsidRDefault="006F3DBA" w:rsidP="006F3DBA">
      <w:pPr>
        <w:pStyle w:val="Heading2"/>
        <w:jc w:val="center"/>
      </w:pPr>
      <w:r>
        <w:rPr>
          <w:noProof/>
        </w:rPr>
        <w:drawing>
          <wp:inline distT="0" distB="0" distL="0" distR="0" wp14:anchorId="71661FFD" wp14:editId="75E62850">
            <wp:extent cx="4067175" cy="7391400"/>
            <wp:effectExtent l="0" t="0" r="9525" b="0"/>
            <wp:docPr id="1123835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5187" name="Picture 1123835187"/>
                    <pic:cNvPicPr/>
                  </pic:nvPicPr>
                  <pic:blipFill>
                    <a:blip r:embed="rId34">
                      <a:extLst>
                        <a:ext uri="{28A0092B-C50C-407E-A947-70E740481C1C}">
                          <a14:useLocalDpi xmlns:a14="http://schemas.microsoft.com/office/drawing/2010/main" val="0"/>
                        </a:ext>
                      </a:extLst>
                    </a:blip>
                    <a:stretch>
                      <a:fillRect/>
                    </a:stretch>
                  </pic:blipFill>
                  <pic:spPr>
                    <a:xfrm>
                      <a:off x="0" y="0"/>
                      <a:ext cx="4067175" cy="7391400"/>
                    </a:xfrm>
                    <a:prstGeom prst="rect">
                      <a:avLst/>
                    </a:prstGeom>
                  </pic:spPr>
                </pic:pic>
              </a:graphicData>
            </a:graphic>
          </wp:inline>
        </w:drawing>
      </w:r>
    </w:p>
    <w:p w14:paraId="58FEE396" w14:textId="298E5324" w:rsidR="006F3DBA" w:rsidRDefault="006F3DBA" w:rsidP="006F3DBA">
      <w:pPr>
        <w:pStyle w:val="Heading2"/>
      </w:pPr>
      <w:r>
        <w:br w:type="page"/>
      </w:r>
    </w:p>
    <w:p w14:paraId="4F09B85A" w14:textId="57126ABC" w:rsidR="00074615" w:rsidRDefault="00841525" w:rsidP="006B786F">
      <w:pPr>
        <w:jc w:val="center"/>
      </w:pPr>
      <w:r>
        <w:rPr>
          <w:noProof/>
        </w:rPr>
        <w:lastRenderedPageBreak/>
        <w:drawing>
          <wp:inline distT="0" distB="0" distL="0" distR="0" wp14:anchorId="7895953F" wp14:editId="10482BBD">
            <wp:extent cx="6171565" cy="9144000"/>
            <wp:effectExtent l="0" t="0" r="635" b="0"/>
            <wp:docPr id="882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66" name="Picture 8829266"/>
                    <pic:cNvPicPr/>
                  </pic:nvPicPr>
                  <pic:blipFill>
                    <a:blip r:embed="rId35">
                      <a:extLst>
                        <a:ext uri="{28A0092B-C50C-407E-A947-70E740481C1C}">
                          <a14:useLocalDpi xmlns:a14="http://schemas.microsoft.com/office/drawing/2010/main" val="0"/>
                        </a:ext>
                      </a:extLst>
                    </a:blip>
                    <a:stretch>
                      <a:fillRect/>
                    </a:stretch>
                  </pic:blipFill>
                  <pic:spPr>
                    <a:xfrm>
                      <a:off x="0" y="0"/>
                      <a:ext cx="6171565" cy="9144000"/>
                    </a:xfrm>
                    <a:prstGeom prst="rect">
                      <a:avLst/>
                    </a:prstGeom>
                  </pic:spPr>
                </pic:pic>
              </a:graphicData>
            </a:graphic>
          </wp:inline>
        </w:drawing>
      </w:r>
      <w:r w:rsidR="000E784B">
        <w:rPr>
          <w:noProof/>
        </w:rPr>
        <w:lastRenderedPageBreak/>
        <w:drawing>
          <wp:inline distT="0" distB="0" distL="0" distR="0" wp14:anchorId="0137BBE3" wp14:editId="64952B97">
            <wp:extent cx="7104367" cy="8734425"/>
            <wp:effectExtent l="0" t="0" r="1905" b="0"/>
            <wp:docPr id="107843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3309" name="Picture 107843309"/>
                    <pic:cNvPicPr/>
                  </pic:nvPicPr>
                  <pic:blipFill>
                    <a:blip r:embed="rId36">
                      <a:extLst>
                        <a:ext uri="{28A0092B-C50C-407E-A947-70E740481C1C}">
                          <a14:useLocalDpi xmlns:a14="http://schemas.microsoft.com/office/drawing/2010/main" val="0"/>
                        </a:ext>
                      </a:extLst>
                    </a:blip>
                    <a:stretch>
                      <a:fillRect/>
                    </a:stretch>
                  </pic:blipFill>
                  <pic:spPr>
                    <a:xfrm>
                      <a:off x="0" y="0"/>
                      <a:ext cx="7117495" cy="8750565"/>
                    </a:xfrm>
                    <a:prstGeom prst="rect">
                      <a:avLst/>
                    </a:prstGeom>
                  </pic:spPr>
                </pic:pic>
              </a:graphicData>
            </a:graphic>
          </wp:inline>
        </w:drawing>
      </w:r>
    </w:p>
    <w:p w14:paraId="637AA31E" w14:textId="5783D9CB" w:rsidR="00F63C6A" w:rsidRDefault="00032B71" w:rsidP="006B786F">
      <w:pPr>
        <w:jc w:val="center"/>
      </w:pPr>
      <w:r>
        <w:rPr>
          <w:noProof/>
        </w:rPr>
        <w:lastRenderedPageBreak/>
        <w:drawing>
          <wp:inline distT="0" distB="0" distL="0" distR="0" wp14:anchorId="67B04CD2" wp14:editId="78471676">
            <wp:extent cx="5781675" cy="9555391"/>
            <wp:effectExtent l="0" t="0" r="0" b="8255"/>
            <wp:docPr id="781506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06593" name="Picture 781506593"/>
                    <pic:cNvPicPr/>
                  </pic:nvPicPr>
                  <pic:blipFill>
                    <a:blip r:embed="rId37">
                      <a:extLst>
                        <a:ext uri="{28A0092B-C50C-407E-A947-70E740481C1C}">
                          <a14:useLocalDpi xmlns:a14="http://schemas.microsoft.com/office/drawing/2010/main" val="0"/>
                        </a:ext>
                      </a:extLst>
                    </a:blip>
                    <a:stretch>
                      <a:fillRect/>
                    </a:stretch>
                  </pic:blipFill>
                  <pic:spPr>
                    <a:xfrm>
                      <a:off x="0" y="0"/>
                      <a:ext cx="5791749" cy="9572041"/>
                    </a:xfrm>
                    <a:prstGeom prst="rect">
                      <a:avLst/>
                    </a:prstGeom>
                  </pic:spPr>
                </pic:pic>
              </a:graphicData>
            </a:graphic>
          </wp:inline>
        </w:drawing>
      </w:r>
    </w:p>
    <w:p w14:paraId="57C30123" w14:textId="77777777" w:rsidR="007A7FB9" w:rsidRDefault="007A7FB9" w:rsidP="007A7FB9">
      <w:pPr>
        <w:pStyle w:val="Heading5"/>
      </w:pPr>
      <w:r>
        <w:lastRenderedPageBreak/>
        <w:t>ER Diagram Explained</w:t>
      </w:r>
    </w:p>
    <w:p w14:paraId="02B06547" w14:textId="77777777" w:rsidR="007A7FB9" w:rsidRDefault="007A7FB9" w:rsidP="007A7FB9"/>
    <w:p w14:paraId="14A9D70A" w14:textId="32C48C30" w:rsidR="00DE229E" w:rsidRDefault="008F03E9" w:rsidP="00EF1CC0">
      <w:pPr>
        <w:spacing w:line="480" w:lineRule="auto"/>
        <w:ind w:firstLine="720"/>
      </w:pPr>
      <w:r>
        <w:t>Most of the classes in the ER Diagram</w:t>
      </w:r>
      <w:r w:rsidR="00061DB7">
        <w:t xml:space="preserve"> are</w:t>
      </w:r>
      <w:r>
        <w:t xml:space="preserve"> created by the Identity Framework.  I modif</w:t>
      </w:r>
      <w:r w:rsidR="00061DB7">
        <w:t>y</w:t>
      </w:r>
      <w:r w:rsidR="00EF1CC0">
        <w:t xml:space="preserve"> the </w:t>
      </w:r>
      <w:r>
        <w:t xml:space="preserve">AspNetUsers </w:t>
      </w:r>
      <w:r w:rsidR="00EF1CC0">
        <w:t xml:space="preserve">relation by creating and implementing the use of ApplicationUser.  I create a migration to update the database with the new information and then update the database.  </w:t>
      </w:r>
      <w:r w:rsidR="00786183">
        <w:t>The _EFMigrationsHistory exists for this purpose.</w:t>
      </w:r>
      <w:r w:rsidR="00061DB7">
        <w:t xml:space="preserve">  The user data in AspNetUsers is created by the use of the registration form.</w:t>
      </w:r>
      <w:r w:rsidR="00786183">
        <w:t xml:space="preserve">  The AspNetUsersRoles is a junction table with a composite primary key of the UserId and RoleId.  This ensures that a role can only be assigned to a user once.  I do not modify this table directly but data is inserted or deleted from this table by using the UserManager that is injected into the UserRolesController.  Information in the AspNetRoles table</w:t>
      </w:r>
      <w:r w:rsidR="00061DB7">
        <w:t xml:space="preserve"> where the roles are stored</w:t>
      </w:r>
      <w:r w:rsidR="00786183">
        <w:t xml:space="preserve"> is inserted or removed by means of a RoleManager that is also injected into the UserRolesController.  </w:t>
      </w:r>
      <w:r w:rsidR="00061DB7">
        <w:t>The PurchaseNumber of the purchase relation is a primary key and a foreign key in the orders relation.  The id field of the laptop relation is also a primary key and a foreign key in the orders relation as the field ItemNumber.  This ensures that each order must belong to a purchase and have an item that is</w:t>
      </w:r>
      <w:r w:rsidR="00F41A8B">
        <w:t xml:space="preserve"> in the database.  </w:t>
      </w:r>
      <w:r w:rsidR="00061DB7">
        <w:t xml:space="preserve"> </w:t>
      </w:r>
      <w:r w:rsidR="00345FE8">
        <w:t xml:space="preserve">ON DELETE CASCADE will be used in the foreign key for PurchaseNumber so that all orders corresponding to the purchase are deleted when the purchase is deleted from the database.  </w:t>
      </w:r>
      <w:r w:rsidR="00DE229E">
        <w:br w:type="page"/>
      </w:r>
    </w:p>
    <w:p w14:paraId="6EDCF71D" w14:textId="3DD44D64" w:rsidR="001E0731" w:rsidRDefault="00444CAC" w:rsidP="001E0731">
      <w:pPr>
        <w:jc w:val="center"/>
      </w:pPr>
      <w:r>
        <w:rPr>
          <w:noProof/>
        </w:rPr>
        <w:lastRenderedPageBreak/>
        <w:drawing>
          <wp:inline distT="0" distB="0" distL="0" distR="0" wp14:anchorId="4054AFB8" wp14:editId="78224BDC">
            <wp:extent cx="6537960" cy="9144000"/>
            <wp:effectExtent l="0" t="0" r="0" b="0"/>
            <wp:docPr id="20203626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2650" name="Picture 2020362650"/>
                    <pic:cNvPicPr/>
                  </pic:nvPicPr>
                  <pic:blipFill>
                    <a:blip r:embed="rId38">
                      <a:extLst>
                        <a:ext uri="{28A0092B-C50C-407E-A947-70E740481C1C}">
                          <a14:useLocalDpi xmlns:a14="http://schemas.microsoft.com/office/drawing/2010/main" val="0"/>
                        </a:ext>
                      </a:extLst>
                    </a:blip>
                    <a:stretch>
                      <a:fillRect/>
                    </a:stretch>
                  </pic:blipFill>
                  <pic:spPr>
                    <a:xfrm>
                      <a:off x="0" y="0"/>
                      <a:ext cx="6537960" cy="9144000"/>
                    </a:xfrm>
                    <a:prstGeom prst="rect">
                      <a:avLst/>
                    </a:prstGeom>
                  </pic:spPr>
                </pic:pic>
              </a:graphicData>
            </a:graphic>
          </wp:inline>
        </w:drawing>
      </w:r>
    </w:p>
    <w:p w14:paraId="19857377" w14:textId="755240E4" w:rsidR="00BF2BBF" w:rsidRDefault="00BF2BBF" w:rsidP="00BF2BBF">
      <w:pPr>
        <w:pStyle w:val="Heading2"/>
      </w:pPr>
      <w:r>
        <w:lastRenderedPageBreak/>
        <w:t>Collaboration Diagrams</w:t>
      </w:r>
    </w:p>
    <w:p w14:paraId="59DB8766" w14:textId="77777777" w:rsidR="00BF2BBF" w:rsidRDefault="00BF2BBF" w:rsidP="001E0731">
      <w:pPr>
        <w:jc w:val="center"/>
      </w:pPr>
    </w:p>
    <w:p w14:paraId="44BCAF40" w14:textId="07DF3874" w:rsidR="008030A7" w:rsidRDefault="00756EAF" w:rsidP="001E0731">
      <w:pPr>
        <w:jc w:val="center"/>
      </w:pPr>
      <w:r>
        <w:rPr>
          <w:noProof/>
        </w:rPr>
        <w:drawing>
          <wp:inline distT="0" distB="0" distL="0" distR="0" wp14:anchorId="7F6F535D" wp14:editId="75FF748A">
            <wp:extent cx="6858000" cy="4761865"/>
            <wp:effectExtent l="0" t="0" r="0" b="635"/>
            <wp:docPr id="102539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184" name="Picture 102539184"/>
                    <pic:cNvPicPr/>
                  </pic:nvPicPr>
                  <pic:blipFill>
                    <a:blip r:embed="rId39">
                      <a:extLst>
                        <a:ext uri="{28A0092B-C50C-407E-A947-70E740481C1C}">
                          <a14:useLocalDpi xmlns:a14="http://schemas.microsoft.com/office/drawing/2010/main" val="0"/>
                        </a:ext>
                      </a:extLst>
                    </a:blip>
                    <a:stretch>
                      <a:fillRect/>
                    </a:stretch>
                  </pic:blipFill>
                  <pic:spPr>
                    <a:xfrm>
                      <a:off x="0" y="0"/>
                      <a:ext cx="6858000" cy="4761865"/>
                    </a:xfrm>
                    <a:prstGeom prst="rect">
                      <a:avLst/>
                    </a:prstGeom>
                  </pic:spPr>
                </pic:pic>
              </a:graphicData>
            </a:graphic>
          </wp:inline>
        </w:drawing>
      </w:r>
    </w:p>
    <w:p w14:paraId="3F91084D" w14:textId="33059DE3" w:rsidR="00756EAF" w:rsidRDefault="00893F68" w:rsidP="001E0731">
      <w:pPr>
        <w:jc w:val="center"/>
      </w:pPr>
      <w:r>
        <w:rPr>
          <w:noProof/>
        </w:rPr>
        <w:lastRenderedPageBreak/>
        <w:drawing>
          <wp:inline distT="0" distB="0" distL="0" distR="0" wp14:anchorId="7986D8D7" wp14:editId="6B4918DC">
            <wp:extent cx="6858000" cy="5836920"/>
            <wp:effectExtent l="0" t="0" r="0" b="0"/>
            <wp:docPr id="2069464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4347" name="Picture 2069464347"/>
                    <pic:cNvPicPr/>
                  </pic:nvPicPr>
                  <pic:blipFill>
                    <a:blip r:embed="rId40">
                      <a:extLst>
                        <a:ext uri="{28A0092B-C50C-407E-A947-70E740481C1C}">
                          <a14:useLocalDpi xmlns:a14="http://schemas.microsoft.com/office/drawing/2010/main" val="0"/>
                        </a:ext>
                      </a:extLst>
                    </a:blip>
                    <a:stretch>
                      <a:fillRect/>
                    </a:stretch>
                  </pic:blipFill>
                  <pic:spPr>
                    <a:xfrm>
                      <a:off x="0" y="0"/>
                      <a:ext cx="6858000" cy="5836920"/>
                    </a:xfrm>
                    <a:prstGeom prst="rect">
                      <a:avLst/>
                    </a:prstGeom>
                  </pic:spPr>
                </pic:pic>
              </a:graphicData>
            </a:graphic>
          </wp:inline>
        </w:drawing>
      </w:r>
    </w:p>
    <w:p w14:paraId="64553F8C" w14:textId="77777777" w:rsidR="00893F68" w:rsidRDefault="00893F68" w:rsidP="001E0731">
      <w:pPr>
        <w:jc w:val="center"/>
      </w:pPr>
    </w:p>
    <w:p w14:paraId="348519B8" w14:textId="203370C2" w:rsidR="00893F68" w:rsidRDefault="00B810BA" w:rsidP="001E0731">
      <w:pPr>
        <w:jc w:val="center"/>
      </w:pPr>
      <w:r>
        <w:rPr>
          <w:noProof/>
        </w:rPr>
        <w:lastRenderedPageBreak/>
        <w:drawing>
          <wp:inline distT="0" distB="0" distL="0" distR="0" wp14:anchorId="70797487" wp14:editId="5ACC14A6">
            <wp:extent cx="6858000" cy="5178425"/>
            <wp:effectExtent l="0" t="0" r="0" b="3175"/>
            <wp:docPr id="1427814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14986" name="Picture 1427814986"/>
                    <pic:cNvPicPr/>
                  </pic:nvPicPr>
                  <pic:blipFill>
                    <a:blip r:embed="rId41">
                      <a:extLst>
                        <a:ext uri="{28A0092B-C50C-407E-A947-70E740481C1C}">
                          <a14:useLocalDpi xmlns:a14="http://schemas.microsoft.com/office/drawing/2010/main" val="0"/>
                        </a:ext>
                      </a:extLst>
                    </a:blip>
                    <a:stretch>
                      <a:fillRect/>
                    </a:stretch>
                  </pic:blipFill>
                  <pic:spPr>
                    <a:xfrm>
                      <a:off x="0" y="0"/>
                      <a:ext cx="6858000" cy="5178425"/>
                    </a:xfrm>
                    <a:prstGeom prst="rect">
                      <a:avLst/>
                    </a:prstGeom>
                  </pic:spPr>
                </pic:pic>
              </a:graphicData>
            </a:graphic>
          </wp:inline>
        </w:drawing>
      </w:r>
    </w:p>
    <w:sectPr w:rsidR="00893F68" w:rsidSect="009047AB">
      <w:footerReference w:type="first" r:id="rId42"/>
      <w:pgSz w:w="12240" w:h="15840" w:code="1"/>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4934D" w14:textId="77777777" w:rsidR="009047AB" w:rsidRDefault="009047AB" w:rsidP="00E74B29">
      <w:r>
        <w:separator/>
      </w:r>
    </w:p>
  </w:endnote>
  <w:endnote w:type="continuationSeparator" w:id="0">
    <w:p w14:paraId="2C29A49C" w14:textId="77777777" w:rsidR="009047AB" w:rsidRDefault="009047A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W1)">
    <w:altName w:val="Times New Roman"/>
    <w:charset w:val="00"/>
    <w:family w:val="auto"/>
    <w:pitch w:val="variable"/>
    <w:sig w:usb0="E00002FF" w:usb1="5000205A"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9088242"/>
      <w:docPartObj>
        <w:docPartGallery w:val="Page Numbers (Bottom of Page)"/>
        <w:docPartUnique/>
      </w:docPartObj>
    </w:sdtPr>
    <w:sdtEndPr>
      <w:rPr>
        <w:noProof/>
      </w:rPr>
    </w:sdtEndPr>
    <w:sdtContent>
      <w:p w14:paraId="3A3E4C71" w14:textId="763EF256" w:rsidR="00292D20" w:rsidRDefault="00292D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6B868" w14:textId="77777777" w:rsidR="00292D20" w:rsidRDefault="00292D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145147"/>
      <w:docPartObj>
        <w:docPartGallery w:val="Page Numbers (Bottom of Page)"/>
        <w:docPartUnique/>
      </w:docPartObj>
    </w:sdtPr>
    <w:sdtEndPr>
      <w:rPr>
        <w:noProof/>
      </w:rPr>
    </w:sdtEndPr>
    <w:sdtContent>
      <w:p w14:paraId="2BABBE94" w14:textId="1918F50D" w:rsidR="006C06A1" w:rsidRDefault="006C06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3FB76B" w14:textId="77777777" w:rsidR="006C06A1" w:rsidRDefault="006C06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05892"/>
      <w:docPartObj>
        <w:docPartGallery w:val="Page Numbers (Bottom of Page)"/>
        <w:docPartUnique/>
      </w:docPartObj>
    </w:sdtPr>
    <w:sdtEndPr>
      <w:rPr>
        <w:noProof/>
      </w:rPr>
    </w:sdtEndPr>
    <w:sdtContent>
      <w:p w14:paraId="4EAB7A99" w14:textId="77777777" w:rsidR="00DB1547" w:rsidRDefault="00DB15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B0FC2" w14:textId="77777777" w:rsidR="00DB1547" w:rsidRDefault="00DB15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B2EFC" w14:textId="77777777" w:rsidR="009047AB" w:rsidRDefault="009047AB" w:rsidP="00E74B29">
      <w:r>
        <w:separator/>
      </w:r>
    </w:p>
  </w:footnote>
  <w:footnote w:type="continuationSeparator" w:id="0">
    <w:p w14:paraId="4C2579A1" w14:textId="77777777" w:rsidR="009047AB" w:rsidRDefault="009047A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497B"/>
    <w:multiLevelType w:val="hybridMultilevel"/>
    <w:tmpl w:val="6BE6AD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579BD"/>
    <w:multiLevelType w:val="hybridMultilevel"/>
    <w:tmpl w:val="3522C65E"/>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FAE3D69"/>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8412DB"/>
    <w:multiLevelType w:val="hybridMultilevel"/>
    <w:tmpl w:val="3544B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B19BA"/>
    <w:multiLevelType w:val="hybridMultilevel"/>
    <w:tmpl w:val="06AA04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13BB1CE4"/>
    <w:multiLevelType w:val="hybridMultilevel"/>
    <w:tmpl w:val="A58C889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0214A0"/>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28048B"/>
    <w:multiLevelType w:val="hybridMultilevel"/>
    <w:tmpl w:val="E71EF3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0052612"/>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10" w15:restartNumberingAfterBreak="0">
    <w:nsid w:val="203C4C76"/>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212D6669"/>
    <w:multiLevelType w:val="hybridMultilevel"/>
    <w:tmpl w:val="157481B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3DE39B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24AC17BA"/>
    <w:multiLevelType w:val="multilevel"/>
    <w:tmpl w:val="FBEC1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6667B3"/>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3D0714"/>
    <w:multiLevelType w:val="hybridMultilevel"/>
    <w:tmpl w:val="72824992"/>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16" w15:restartNumberingAfterBreak="0">
    <w:nsid w:val="319F5506"/>
    <w:multiLevelType w:val="hybridMultilevel"/>
    <w:tmpl w:val="1966E244"/>
    <w:lvl w:ilvl="0" w:tplc="77380180">
      <w:start w:val="1"/>
      <w:numFmt w:val="lowerLetter"/>
      <w:lvlText w:val="%1)"/>
      <w:lvlJc w:val="left"/>
      <w:pPr>
        <w:ind w:left="720" w:hanging="72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371902B4"/>
    <w:multiLevelType w:val="hybridMultilevel"/>
    <w:tmpl w:val="B01839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784650"/>
    <w:multiLevelType w:val="multilevel"/>
    <w:tmpl w:val="4BD21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8009C9"/>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286E44"/>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DB0528"/>
    <w:multiLevelType w:val="hybridMultilevel"/>
    <w:tmpl w:val="0992A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6C7713"/>
    <w:multiLevelType w:val="multilevel"/>
    <w:tmpl w:val="D4F0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7C6248"/>
    <w:multiLevelType w:val="hybridMultilevel"/>
    <w:tmpl w:val="EBB40F9C"/>
    <w:lvl w:ilvl="0" w:tplc="0409000F">
      <w:start w:val="1"/>
      <w:numFmt w:val="decimal"/>
      <w:lvlText w:val="%1."/>
      <w:lvlJc w:val="left"/>
      <w:pPr>
        <w:ind w:left="360" w:hanging="360"/>
      </w:pPr>
    </w:lvl>
    <w:lvl w:ilvl="1" w:tplc="3B8CEA48">
      <w:start w:val="1"/>
      <w:numFmt w:val="lowerLetter"/>
      <w:lvlText w:val="%2."/>
      <w:lvlJc w:val="left"/>
      <w:pPr>
        <w:ind w:left="1080" w:hanging="360"/>
      </w:pPr>
      <w:rPr>
        <w:rFonts w:ascii="Times New Roman" w:hAnsi="Times New Roman" w:cs="Times New Roman" w:hint="default"/>
        <w:sz w:val="24"/>
        <w:szCs w:val="24"/>
      </w:rPr>
    </w:lvl>
    <w:lvl w:ilvl="2" w:tplc="04090011">
      <w:start w:val="1"/>
      <w:numFmt w:val="decimal"/>
      <w:lvlText w:val="%3)"/>
      <w:lvlJc w:val="lef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539E1398"/>
    <w:multiLevelType w:val="hybridMultilevel"/>
    <w:tmpl w:val="5ED45A3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53D14A10"/>
    <w:multiLevelType w:val="multilevel"/>
    <w:tmpl w:val="FBEC1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D7AC2"/>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E707CE"/>
    <w:multiLevelType w:val="hybridMultilevel"/>
    <w:tmpl w:val="7A10465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0CB0906"/>
    <w:multiLevelType w:val="hybridMultilevel"/>
    <w:tmpl w:val="CAB0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432134"/>
    <w:multiLevelType w:val="hybridMultilevel"/>
    <w:tmpl w:val="A37AFB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405254"/>
    <w:multiLevelType w:val="hybridMultilevel"/>
    <w:tmpl w:val="465A38C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6C071549"/>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BD25B0"/>
    <w:multiLevelType w:val="hybridMultilevel"/>
    <w:tmpl w:val="374CC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EC2D9A"/>
    <w:multiLevelType w:val="hybridMultilevel"/>
    <w:tmpl w:val="68F27EC2"/>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5" w15:restartNumberingAfterBreak="0">
    <w:nsid w:val="760C0523"/>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36" w15:restartNumberingAfterBreak="0">
    <w:nsid w:val="7BAD6838"/>
    <w:multiLevelType w:val="hybridMultilevel"/>
    <w:tmpl w:val="A37AF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74146A"/>
    <w:multiLevelType w:val="multilevel"/>
    <w:tmpl w:val="A9B40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205454">
    <w:abstractNumId w:val="6"/>
  </w:num>
  <w:num w:numId="2" w16cid:durableId="1928809236">
    <w:abstractNumId w:val="2"/>
  </w:num>
  <w:num w:numId="3" w16cid:durableId="1980458621">
    <w:abstractNumId w:val="7"/>
  </w:num>
  <w:num w:numId="4" w16cid:durableId="880702626">
    <w:abstractNumId w:val="26"/>
  </w:num>
  <w:num w:numId="5" w16cid:durableId="517695434">
    <w:abstractNumId w:val="19"/>
  </w:num>
  <w:num w:numId="6" w16cid:durableId="1762221561">
    <w:abstractNumId w:val="20"/>
  </w:num>
  <w:num w:numId="7" w16cid:durableId="485129249">
    <w:abstractNumId w:val="14"/>
  </w:num>
  <w:num w:numId="8" w16cid:durableId="1418790338">
    <w:abstractNumId w:val="37"/>
  </w:num>
  <w:num w:numId="9" w16cid:durableId="1772117197">
    <w:abstractNumId w:val="18"/>
  </w:num>
  <w:num w:numId="10" w16cid:durableId="900212507">
    <w:abstractNumId w:val="22"/>
  </w:num>
  <w:num w:numId="11" w16cid:durableId="1940025811">
    <w:abstractNumId w:val="34"/>
  </w:num>
  <w:num w:numId="12" w16cid:durableId="686444905">
    <w:abstractNumId w:val="0"/>
  </w:num>
  <w:num w:numId="13" w16cid:durableId="19267224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1677097">
    <w:abstractNumId w:val="36"/>
  </w:num>
  <w:num w:numId="15" w16cid:durableId="360598061">
    <w:abstractNumId w:val="27"/>
  </w:num>
  <w:num w:numId="16" w16cid:durableId="2072078402">
    <w:abstractNumId w:val="30"/>
  </w:num>
  <w:num w:numId="17" w16cid:durableId="1495612306">
    <w:abstractNumId w:val="3"/>
  </w:num>
  <w:num w:numId="18" w16cid:durableId="1790510529">
    <w:abstractNumId w:val="33"/>
  </w:num>
  <w:num w:numId="19" w16cid:durableId="1870606963">
    <w:abstractNumId w:val="29"/>
  </w:num>
  <w:num w:numId="20" w16cid:durableId="621617247">
    <w:abstractNumId w:val="1"/>
  </w:num>
  <w:num w:numId="21" w16cid:durableId="1587612059">
    <w:abstractNumId w:val="16"/>
  </w:num>
  <w:num w:numId="22" w16cid:durableId="1234900543">
    <w:abstractNumId w:val="8"/>
  </w:num>
  <w:num w:numId="23" w16cid:durableId="164176861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1948124">
    <w:abstractNumId w:val="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44765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454952">
    <w:abstractNumId w:val="4"/>
  </w:num>
  <w:num w:numId="27" w16cid:durableId="16551830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535561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8642262">
    <w:abstractNumId w:val="17"/>
  </w:num>
  <w:num w:numId="30" w16cid:durableId="918759203">
    <w:abstractNumId w:val="11"/>
  </w:num>
  <w:num w:numId="31" w16cid:durableId="2888272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704856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970048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17769408">
    <w:abstractNumId w:val="23"/>
  </w:num>
  <w:num w:numId="35" w16cid:durableId="1701004824">
    <w:abstractNumId w:val="21"/>
  </w:num>
  <w:num w:numId="36" w16cid:durableId="2136287860">
    <w:abstractNumId w:val="28"/>
  </w:num>
  <w:num w:numId="37" w16cid:durableId="498427122">
    <w:abstractNumId w:val="5"/>
  </w:num>
  <w:num w:numId="38" w16cid:durableId="933321351">
    <w:abstractNumId w:val="32"/>
  </w:num>
  <w:num w:numId="39" w16cid:durableId="726030342">
    <w:abstractNumId w:val="13"/>
  </w:num>
  <w:num w:numId="40" w16cid:durableId="18409284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6DD"/>
    <w:rsid w:val="000004D4"/>
    <w:rsid w:val="00003633"/>
    <w:rsid w:val="000122DB"/>
    <w:rsid w:val="00012FB0"/>
    <w:rsid w:val="0001622F"/>
    <w:rsid w:val="000164B0"/>
    <w:rsid w:val="00022551"/>
    <w:rsid w:val="000250A6"/>
    <w:rsid w:val="00025CF0"/>
    <w:rsid w:val="00030458"/>
    <w:rsid w:val="00032B71"/>
    <w:rsid w:val="000336B2"/>
    <w:rsid w:val="00035533"/>
    <w:rsid w:val="00037065"/>
    <w:rsid w:val="000375AB"/>
    <w:rsid w:val="00042239"/>
    <w:rsid w:val="00044513"/>
    <w:rsid w:val="00044E7B"/>
    <w:rsid w:val="00047A60"/>
    <w:rsid w:val="00050BC3"/>
    <w:rsid w:val="0005395A"/>
    <w:rsid w:val="00061DB7"/>
    <w:rsid w:val="00062199"/>
    <w:rsid w:val="00070F11"/>
    <w:rsid w:val="0007412E"/>
    <w:rsid w:val="00074615"/>
    <w:rsid w:val="00074624"/>
    <w:rsid w:val="00075BC4"/>
    <w:rsid w:val="0007654B"/>
    <w:rsid w:val="00082A35"/>
    <w:rsid w:val="0008323D"/>
    <w:rsid w:val="00086FA5"/>
    <w:rsid w:val="00087F13"/>
    <w:rsid w:val="000A3218"/>
    <w:rsid w:val="000A4F5D"/>
    <w:rsid w:val="000B08C9"/>
    <w:rsid w:val="000B1441"/>
    <w:rsid w:val="000B1E9D"/>
    <w:rsid w:val="000C281C"/>
    <w:rsid w:val="000C5657"/>
    <w:rsid w:val="000C68EB"/>
    <w:rsid w:val="000C6CBC"/>
    <w:rsid w:val="000C7056"/>
    <w:rsid w:val="000C78EA"/>
    <w:rsid w:val="000C7912"/>
    <w:rsid w:val="000D0AF9"/>
    <w:rsid w:val="000D25E7"/>
    <w:rsid w:val="000D2D07"/>
    <w:rsid w:val="000D5058"/>
    <w:rsid w:val="000D6D61"/>
    <w:rsid w:val="000E08A3"/>
    <w:rsid w:val="000E20F6"/>
    <w:rsid w:val="000E4641"/>
    <w:rsid w:val="000E5C0F"/>
    <w:rsid w:val="000E784B"/>
    <w:rsid w:val="000F2AA6"/>
    <w:rsid w:val="000F3F52"/>
    <w:rsid w:val="000F5668"/>
    <w:rsid w:val="000F73E5"/>
    <w:rsid w:val="001003FF"/>
    <w:rsid w:val="00102C45"/>
    <w:rsid w:val="0010345D"/>
    <w:rsid w:val="00104C38"/>
    <w:rsid w:val="001054C0"/>
    <w:rsid w:val="001057E4"/>
    <w:rsid w:val="0010588A"/>
    <w:rsid w:val="00106881"/>
    <w:rsid w:val="0011153B"/>
    <w:rsid w:val="00113DC5"/>
    <w:rsid w:val="00115C45"/>
    <w:rsid w:val="00116209"/>
    <w:rsid w:val="00116A74"/>
    <w:rsid w:val="001216EF"/>
    <w:rsid w:val="00121C51"/>
    <w:rsid w:val="001239AC"/>
    <w:rsid w:val="00124981"/>
    <w:rsid w:val="00124FD9"/>
    <w:rsid w:val="0012762B"/>
    <w:rsid w:val="00130583"/>
    <w:rsid w:val="00131ACB"/>
    <w:rsid w:val="00133AE8"/>
    <w:rsid w:val="00136886"/>
    <w:rsid w:val="00136F7D"/>
    <w:rsid w:val="00140009"/>
    <w:rsid w:val="00141DE5"/>
    <w:rsid w:val="00142889"/>
    <w:rsid w:val="00143E73"/>
    <w:rsid w:val="0014660D"/>
    <w:rsid w:val="0015135C"/>
    <w:rsid w:val="0015198C"/>
    <w:rsid w:val="00151F66"/>
    <w:rsid w:val="001524A9"/>
    <w:rsid w:val="00153F34"/>
    <w:rsid w:val="00154387"/>
    <w:rsid w:val="00165125"/>
    <w:rsid w:val="00165DD2"/>
    <w:rsid w:val="00167B96"/>
    <w:rsid w:val="0017214F"/>
    <w:rsid w:val="00172A77"/>
    <w:rsid w:val="001754C5"/>
    <w:rsid w:val="00176D49"/>
    <w:rsid w:val="00177F8D"/>
    <w:rsid w:val="001818B5"/>
    <w:rsid w:val="00182525"/>
    <w:rsid w:val="001834F5"/>
    <w:rsid w:val="00184F3F"/>
    <w:rsid w:val="00185F4A"/>
    <w:rsid w:val="00186D57"/>
    <w:rsid w:val="0019112D"/>
    <w:rsid w:val="001A0B73"/>
    <w:rsid w:val="001A2273"/>
    <w:rsid w:val="001A2C4D"/>
    <w:rsid w:val="001A312A"/>
    <w:rsid w:val="001A383B"/>
    <w:rsid w:val="001A4E70"/>
    <w:rsid w:val="001A56C3"/>
    <w:rsid w:val="001A736C"/>
    <w:rsid w:val="001B09E5"/>
    <w:rsid w:val="001B34F0"/>
    <w:rsid w:val="001B3BCF"/>
    <w:rsid w:val="001B473D"/>
    <w:rsid w:val="001B64B1"/>
    <w:rsid w:val="001B7AE5"/>
    <w:rsid w:val="001C115D"/>
    <w:rsid w:val="001C139A"/>
    <w:rsid w:val="001C2B1E"/>
    <w:rsid w:val="001C42EA"/>
    <w:rsid w:val="001C4822"/>
    <w:rsid w:val="001C583D"/>
    <w:rsid w:val="001C6A7A"/>
    <w:rsid w:val="001C7631"/>
    <w:rsid w:val="001D00F8"/>
    <w:rsid w:val="001D1254"/>
    <w:rsid w:val="001D2889"/>
    <w:rsid w:val="001D347C"/>
    <w:rsid w:val="001E0731"/>
    <w:rsid w:val="001E2B98"/>
    <w:rsid w:val="001E4E3E"/>
    <w:rsid w:val="001E5779"/>
    <w:rsid w:val="001E63E0"/>
    <w:rsid w:val="001E6975"/>
    <w:rsid w:val="001F0793"/>
    <w:rsid w:val="00206868"/>
    <w:rsid w:val="00206965"/>
    <w:rsid w:val="0021270F"/>
    <w:rsid w:val="00214400"/>
    <w:rsid w:val="0021444C"/>
    <w:rsid w:val="00214DDE"/>
    <w:rsid w:val="00222B5D"/>
    <w:rsid w:val="00223673"/>
    <w:rsid w:val="00224AAF"/>
    <w:rsid w:val="00225A96"/>
    <w:rsid w:val="00230AEE"/>
    <w:rsid w:val="00230C91"/>
    <w:rsid w:val="00234A48"/>
    <w:rsid w:val="00235004"/>
    <w:rsid w:val="0024348F"/>
    <w:rsid w:val="002439CD"/>
    <w:rsid w:val="00245068"/>
    <w:rsid w:val="002457C2"/>
    <w:rsid w:val="00245F04"/>
    <w:rsid w:val="0024732C"/>
    <w:rsid w:val="00250DC2"/>
    <w:rsid w:val="002521AB"/>
    <w:rsid w:val="0025740E"/>
    <w:rsid w:val="00257B54"/>
    <w:rsid w:val="00257F93"/>
    <w:rsid w:val="00260866"/>
    <w:rsid w:val="0026097F"/>
    <w:rsid w:val="00261A05"/>
    <w:rsid w:val="00263E60"/>
    <w:rsid w:val="002652CF"/>
    <w:rsid w:val="00270AE7"/>
    <w:rsid w:val="00271E20"/>
    <w:rsid w:val="00273BB5"/>
    <w:rsid w:val="00274FD8"/>
    <w:rsid w:val="00275253"/>
    <w:rsid w:val="00280214"/>
    <w:rsid w:val="00281923"/>
    <w:rsid w:val="002841FB"/>
    <w:rsid w:val="002847A6"/>
    <w:rsid w:val="00285588"/>
    <w:rsid w:val="002878CB"/>
    <w:rsid w:val="00290901"/>
    <w:rsid w:val="00292D20"/>
    <w:rsid w:val="00293353"/>
    <w:rsid w:val="00296240"/>
    <w:rsid w:val="0029711C"/>
    <w:rsid w:val="002A0581"/>
    <w:rsid w:val="002A2AD3"/>
    <w:rsid w:val="002A382C"/>
    <w:rsid w:val="002A4989"/>
    <w:rsid w:val="002A7D0F"/>
    <w:rsid w:val="002B4302"/>
    <w:rsid w:val="002B49B2"/>
    <w:rsid w:val="002B7833"/>
    <w:rsid w:val="002C16BA"/>
    <w:rsid w:val="002C29BC"/>
    <w:rsid w:val="002C2A51"/>
    <w:rsid w:val="002C2C8D"/>
    <w:rsid w:val="002C3CC3"/>
    <w:rsid w:val="002C3E01"/>
    <w:rsid w:val="002C44CA"/>
    <w:rsid w:val="002C734E"/>
    <w:rsid w:val="002C7682"/>
    <w:rsid w:val="002C7773"/>
    <w:rsid w:val="002D1A8E"/>
    <w:rsid w:val="002D2200"/>
    <w:rsid w:val="002D62FA"/>
    <w:rsid w:val="002D7960"/>
    <w:rsid w:val="002E4710"/>
    <w:rsid w:val="002E557C"/>
    <w:rsid w:val="002E747C"/>
    <w:rsid w:val="002F0DF1"/>
    <w:rsid w:val="002F6A88"/>
    <w:rsid w:val="002F6B4B"/>
    <w:rsid w:val="002F6CB0"/>
    <w:rsid w:val="0030265C"/>
    <w:rsid w:val="00303547"/>
    <w:rsid w:val="00304AAB"/>
    <w:rsid w:val="00304E3F"/>
    <w:rsid w:val="0030602F"/>
    <w:rsid w:val="003137ED"/>
    <w:rsid w:val="00314B0A"/>
    <w:rsid w:val="003150DF"/>
    <w:rsid w:val="0031751A"/>
    <w:rsid w:val="0032036A"/>
    <w:rsid w:val="00321CD7"/>
    <w:rsid w:val="00323F64"/>
    <w:rsid w:val="00330C45"/>
    <w:rsid w:val="00341FB8"/>
    <w:rsid w:val="003428C1"/>
    <w:rsid w:val="00343549"/>
    <w:rsid w:val="003455A4"/>
    <w:rsid w:val="003457CA"/>
    <w:rsid w:val="00345E31"/>
    <w:rsid w:val="00345FE8"/>
    <w:rsid w:val="00347DB6"/>
    <w:rsid w:val="00351EBC"/>
    <w:rsid w:val="00354496"/>
    <w:rsid w:val="00356E7B"/>
    <w:rsid w:val="00357443"/>
    <w:rsid w:val="00360901"/>
    <w:rsid w:val="003675F3"/>
    <w:rsid w:val="00373C10"/>
    <w:rsid w:val="00373D75"/>
    <w:rsid w:val="00381369"/>
    <w:rsid w:val="00382CF7"/>
    <w:rsid w:val="0038631A"/>
    <w:rsid w:val="00391FA4"/>
    <w:rsid w:val="0039293D"/>
    <w:rsid w:val="003940FB"/>
    <w:rsid w:val="00394B01"/>
    <w:rsid w:val="003960B7"/>
    <w:rsid w:val="003A2E1A"/>
    <w:rsid w:val="003A4B44"/>
    <w:rsid w:val="003A6169"/>
    <w:rsid w:val="003B2152"/>
    <w:rsid w:val="003B5250"/>
    <w:rsid w:val="003B621F"/>
    <w:rsid w:val="003B72C0"/>
    <w:rsid w:val="003B756A"/>
    <w:rsid w:val="003B7775"/>
    <w:rsid w:val="003D2BCB"/>
    <w:rsid w:val="003D5B6F"/>
    <w:rsid w:val="003D5DCE"/>
    <w:rsid w:val="003D6573"/>
    <w:rsid w:val="003E0BB2"/>
    <w:rsid w:val="003E1BBD"/>
    <w:rsid w:val="003E370D"/>
    <w:rsid w:val="003E4990"/>
    <w:rsid w:val="003F21EF"/>
    <w:rsid w:val="003F53B8"/>
    <w:rsid w:val="003F5B24"/>
    <w:rsid w:val="003F62DF"/>
    <w:rsid w:val="0040071B"/>
    <w:rsid w:val="004032F4"/>
    <w:rsid w:val="00404063"/>
    <w:rsid w:val="0040564B"/>
    <w:rsid w:val="00412C82"/>
    <w:rsid w:val="00415E42"/>
    <w:rsid w:val="004176A5"/>
    <w:rsid w:val="00417F28"/>
    <w:rsid w:val="00422F0A"/>
    <w:rsid w:val="004278C8"/>
    <w:rsid w:val="00430B4F"/>
    <w:rsid w:val="00430CBD"/>
    <w:rsid w:val="00434314"/>
    <w:rsid w:val="0043539E"/>
    <w:rsid w:val="00435652"/>
    <w:rsid w:val="004371E4"/>
    <w:rsid w:val="0044148C"/>
    <w:rsid w:val="004430B4"/>
    <w:rsid w:val="00444CAC"/>
    <w:rsid w:val="0044522C"/>
    <w:rsid w:val="00446967"/>
    <w:rsid w:val="00446AFA"/>
    <w:rsid w:val="00453531"/>
    <w:rsid w:val="00454448"/>
    <w:rsid w:val="0045495C"/>
    <w:rsid w:val="0045687C"/>
    <w:rsid w:val="0045784F"/>
    <w:rsid w:val="004643EA"/>
    <w:rsid w:val="00464468"/>
    <w:rsid w:val="00464882"/>
    <w:rsid w:val="0046568C"/>
    <w:rsid w:val="00472486"/>
    <w:rsid w:val="00480962"/>
    <w:rsid w:val="0048120C"/>
    <w:rsid w:val="0048450A"/>
    <w:rsid w:val="004909D9"/>
    <w:rsid w:val="00491D81"/>
    <w:rsid w:val="00492A4C"/>
    <w:rsid w:val="0049542B"/>
    <w:rsid w:val="004A046A"/>
    <w:rsid w:val="004A1AAC"/>
    <w:rsid w:val="004A2955"/>
    <w:rsid w:val="004A49E7"/>
    <w:rsid w:val="004A7922"/>
    <w:rsid w:val="004B35E8"/>
    <w:rsid w:val="004B4E20"/>
    <w:rsid w:val="004B6994"/>
    <w:rsid w:val="004C1EC8"/>
    <w:rsid w:val="004C47FC"/>
    <w:rsid w:val="004D02D2"/>
    <w:rsid w:val="004D062E"/>
    <w:rsid w:val="004D091B"/>
    <w:rsid w:val="004D0D47"/>
    <w:rsid w:val="004D13BA"/>
    <w:rsid w:val="004D2B58"/>
    <w:rsid w:val="004D2DA6"/>
    <w:rsid w:val="004D53BD"/>
    <w:rsid w:val="004D6554"/>
    <w:rsid w:val="004E0FCA"/>
    <w:rsid w:val="004E3A21"/>
    <w:rsid w:val="004E3F85"/>
    <w:rsid w:val="004E4960"/>
    <w:rsid w:val="004E7492"/>
    <w:rsid w:val="004E7D90"/>
    <w:rsid w:val="004F0DD6"/>
    <w:rsid w:val="004F7650"/>
    <w:rsid w:val="005033DC"/>
    <w:rsid w:val="005042DD"/>
    <w:rsid w:val="0050464F"/>
    <w:rsid w:val="005048B6"/>
    <w:rsid w:val="00506136"/>
    <w:rsid w:val="00507881"/>
    <w:rsid w:val="005108B5"/>
    <w:rsid w:val="0051321C"/>
    <w:rsid w:val="00520140"/>
    <w:rsid w:val="00521481"/>
    <w:rsid w:val="005248D7"/>
    <w:rsid w:val="005256CF"/>
    <w:rsid w:val="00527564"/>
    <w:rsid w:val="00527F8B"/>
    <w:rsid w:val="0053147F"/>
    <w:rsid w:val="00531B28"/>
    <w:rsid w:val="00533828"/>
    <w:rsid w:val="00541D63"/>
    <w:rsid w:val="00541DA4"/>
    <w:rsid w:val="00544CBC"/>
    <w:rsid w:val="00547200"/>
    <w:rsid w:val="00550217"/>
    <w:rsid w:val="005566F0"/>
    <w:rsid w:val="0056217B"/>
    <w:rsid w:val="005627B7"/>
    <w:rsid w:val="0056426A"/>
    <w:rsid w:val="00564532"/>
    <w:rsid w:val="00571F29"/>
    <w:rsid w:val="00572206"/>
    <w:rsid w:val="00572992"/>
    <w:rsid w:val="005729B1"/>
    <w:rsid w:val="0057314E"/>
    <w:rsid w:val="005767A8"/>
    <w:rsid w:val="00576EE8"/>
    <w:rsid w:val="00577356"/>
    <w:rsid w:val="00577B44"/>
    <w:rsid w:val="00582916"/>
    <w:rsid w:val="005833ED"/>
    <w:rsid w:val="00583DA4"/>
    <w:rsid w:val="00585BFF"/>
    <w:rsid w:val="00586194"/>
    <w:rsid w:val="005909D3"/>
    <w:rsid w:val="005912C6"/>
    <w:rsid w:val="00594250"/>
    <w:rsid w:val="005970E2"/>
    <w:rsid w:val="005A0D29"/>
    <w:rsid w:val="005A17D7"/>
    <w:rsid w:val="005A2027"/>
    <w:rsid w:val="005A2FB3"/>
    <w:rsid w:val="005A356E"/>
    <w:rsid w:val="005A6854"/>
    <w:rsid w:val="005B3567"/>
    <w:rsid w:val="005B483E"/>
    <w:rsid w:val="005B597D"/>
    <w:rsid w:val="005B6B67"/>
    <w:rsid w:val="005C0F4C"/>
    <w:rsid w:val="005C2C87"/>
    <w:rsid w:val="005C720C"/>
    <w:rsid w:val="005C7A63"/>
    <w:rsid w:val="005D4499"/>
    <w:rsid w:val="005E27EC"/>
    <w:rsid w:val="005E5DAA"/>
    <w:rsid w:val="005F0117"/>
    <w:rsid w:val="005F0F77"/>
    <w:rsid w:val="005F12BE"/>
    <w:rsid w:val="005F1669"/>
    <w:rsid w:val="005F3F1C"/>
    <w:rsid w:val="005F3FCB"/>
    <w:rsid w:val="005F4D95"/>
    <w:rsid w:val="005F5C99"/>
    <w:rsid w:val="005F7EE7"/>
    <w:rsid w:val="00601820"/>
    <w:rsid w:val="00602C56"/>
    <w:rsid w:val="0060402C"/>
    <w:rsid w:val="006063AF"/>
    <w:rsid w:val="00606C7A"/>
    <w:rsid w:val="00611072"/>
    <w:rsid w:val="006116D4"/>
    <w:rsid w:val="00612C8C"/>
    <w:rsid w:val="00616237"/>
    <w:rsid w:val="00616831"/>
    <w:rsid w:val="00620D19"/>
    <w:rsid w:val="00626457"/>
    <w:rsid w:val="00627699"/>
    <w:rsid w:val="00630A4A"/>
    <w:rsid w:val="00630E81"/>
    <w:rsid w:val="00632F7E"/>
    <w:rsid w:val="00636955"/>
    <w:rsid w:val="00643103"/>
    <w:rsid w:val="00643766"/>
    <w:rsid w:val="00645276"/>
    <w:rsid w:val="006454E3"/>
    <w:rsid w:val="006461AD"/>
    <w:rsid w:val="0065105E"/>
    <w:rsid w:val="006538FC"/>
    <w:rsid w:val="0065644C"/>
    <w:rsid w:val="006615DD"/>
    <w:rsid w:val="006633E0"/>
    <w:rsid w:val="00664616"/>
    <w:rsid w:val="00665110"/>
    <w:rsid w:val="006709F1"/>
    <w:rsid w:val="00670D63"/>
    <w:rsid w:val="00673ADE"/>
    <w:rsid w:val="00674131"/>
    <w:rsid w:val="00674AFC"/>
    <w:rsid w:val="006753BE"/>
    <w:rsid w:val="00675AA5"/>
    <w:rsid w:val="00684AD1"/>
    <w:rsid w:val="00686B73"/>
    <w:rsid w:val="00687032"/>
    <w:rsid w:val="0069183A"/>
    <w:rsid w:val="00692BA1"/>
    <w:rsid w:val="006945B2"/>
    <w:rsid w:val="00697548"/>
    <w:rsid w:val="006A1A4B"/>
    <w:rsid w:val="006A2C5F"/>
    <w:rsid w:val="006A6F08"/>
    <w:rsid w:val="006B054D"/>
    <w:rsid w:val="006B1B61"/>
    <w:rsid w:val="006B1D83"/>
    <w:rsid w:val="006B3848"/>
    <w:rsid w:val="006B40A2"/>
    <w:rsid w:val="006B4D8C"/>
    <w:rsid w:val="006B69A3"/>
    <w:rsid w:val="006B73AD"/>
    <w:rsid w:val="006B786F"/>
    <w:rsid w:val="006B79B2"/>
    <w:rsid w:val="006C06A1"/>
    <w:rsid w:val="006C3FD9"/>
    <w:rsid w:val="006C5EFC"/>
    <w:rsid w:val="006C60E6"/>
    <w:rsid w:val="006D6AD5"/>
    <w:rsid w:val="006E4212"/>
    <w:rsid w:val="006E60F0"/>
    <w:rsid w:val="006E7900"/>
    <w:rsid w:val="006E7D47"/>
    <w:rsid w:val="006F053B"/>
    <w:rsid w:val="006F2AFC"/>
    <w:rsid w:val="006F3DBA"/>
    <w:rsid w:val="006F5D13"/>
    <w:rsid w:val="006F77D6"/>
    <w:rsid w:val="00701AF0"/>
    <w:rsid w:val="0070355A"/>
    <w:rsid w:val="00703784"/>
    <w:rsid w:val="0070744F"/>
    <w:rsid w:val="00707610"/>
    <w:rsid w:val="007103E6"/>
    <w:rsid w:val="00714529"/>
    <w:rsid w:val="00714FCF"/>
    <w:rsid w:val="0071630C"/>
    <w:rsid w:val="00720697"/>
    <w:rsid w:val="007223DE"/>
    <w:rsid w:val="0072251B"/>
    <w:rsid w:val="00723551"/>
    <w:rsid w:val="00724031"/>
    <w:rsid w:val="007261F8"/>
    <w:rsid w:val="007317AF"/>
    <w:rsid w:val="00734CAF"/>
    <w:rsid w:val="00741247"/>
    <w:rsid w:val="00742C46"/>
    <w:rsid w:val="007436AE"/>
    <w:rsid w:val="0074389A"/>
    <w:rsid w:val="007442C3"/>
    <w:rsid w:val="0075069C"/>
    <w:rsid w:val="00752332"/>
    <w:rsid w:val="0075247A"/>
    <w:rsid w:val="00754377"/>
    <w:rsid w:val="0075453A"/>
    <w:rsid w:val="007545F9"/>
    <w:rsid w:val="00754E3D"/>
    <w:rsid w:val="00756EAF"/>
    <w:rsid w:val="00760A83"/>
    <w:rsid w:val="00764B5C"/>
    <w:rsid w:val="00765520"/>
    <w:rsid w:val="00765623"/>
    <w:rsid w:val="00771D04"/>
    <w:rsid w:val="00777C07"/>
    <w:rsid w:val="00786183"/>
    <w:rsid w:val="00787360"/>
    <w:rsid w:val="007928AB"/>
    <w:rsid w:val="00793CBC"/>
    <w:rsid w:val="007A158A"/>
    <w:rsid w:val="007A1883"/>
    <w:rsid w:val="007A390A"/>
    <w:rsid w:val="007A53C5"/>
    <w:rsid w:val="007A5F4C"/>
    <w:rsid w:val="007A6EF4"/>
    <w:rsid w:val="007A7FB9"/>
    <w:rsid w:val="007B39DB"/>
    <w:rsid w:val="007B52D8"/>
    <w:rsid w:val="007B5A0C"/>
    <w:rsid w:val="007B5DCB"/>
    <w:rsid w:val="007C1FF0"/>
    <w:rsid w:val="007C37F1"/>
    <w:rsid w:val="007C522E"/>
    <w:rsid w:val="007C54F6"/>
    <w:rsid w:val="007C562A"/>
    <w:rsid w:val="007C6973"/>
    <w:rsid w:val="007D1D7C"/>
    <w:rsid w:val="007D1DED"/>
    <w:rsid w:val="007D2477"/>
    <w:rsid w:val="007D53BE"/>
    <w:rsid w:val="007D5873"/>
    <w:rsid w:val="007E0A7D"/>
    <w:rsid w:val="007F00C8"/>
    <w:rsid w:val="007F2F6F"/>
    <w:rsid w:val="007F6C23"/>
    <w:rsid w:val="00800A1C"/>
    <w:rsid w:val="00800D64"/>
    <w:rsid w:val="008030A7"/>
    <w:rsid w:val="008100A6"/>
    <w:rsid w:val="00810D7F"/>
    <w:rsid w:val="008117D1"/>
    <w:rsid w:val="008223C6"/>
    <w:rsid w:val="00823664"/>
    <w:rsid w:val="00830303"/>
    <w:rsid w:val="0083113A"/>
    <w:rsid w:val="00837914"/>
    <w:rsid w:val="00840160"/>
    <w:rsid w:val="00841525"/>
    <w:rsid w:val="0084190D"/>
    <w:rsid w:val="00841DD1"/>
    <w:rsid w:val="00842FC1"/>
    <w:rsid w:val="008445A9"/>
    <w:rsid w:val="00847C9A"/>
    <w:rsid w:val="008509AD"/>
    <w:rsid w:val="00854D8D"/>
    <w:rsid w:val="00861ADA"/>
    <w:rsid w:val="00862C3C"/>
    <w:rsid w:val="008635F9"/>
    <w:rsid w:val="008702AD"/>
    <w:rsid w:val="008746B4"/>
    <w:rsid w:val="00874FE7"/>
    <w:rsid w:val="00876ECF"/>
    <w:rsid w:val="00877463"/>
    <w:rsid w:val="00877C2F"/>
    <w:rsid w:val="00883CF3"/>
    <w:rsid w:val="00886DE2"/>
    <w:rsid w:val="00891461"/>
    <w:rsid w:val="00891E41"/>
    <w:rsid w:val="00893AD9"/>
    <w:rsid w:val="00893AE6"/>
    <w:rsid w:val="00893F68"/>
    <w:rsid w:val="00895682"/>
    <w:rsid w:val="008A26E3"/>
    <w:rsid w:val="008A477C"/>
    <w:rsid w:val="008A49B8"/>
    <w:rsid w:val="008A4C4A"/>
    <w:rsid w:val="008A52C4"/>
    <w:rsid w:val="008C07D8"/>
    <w:rsid w:val="008C1537"/>
    <w:rsid w:val="008C376A"/>
    <w:rsid w:val="008C4AEB"/>
    <w:rsid w:val="008C5354"/>
    <w:rsid w:val="008C599F"/>
    <w:rsid w:val="008C60AE"/>
    <w:rsid w:val="008C76C8"/>
    <w:rsid w:val="008D005A"/>
    <w:rsid w:val="008D1C15"/>
    <w:rsid w:val="008D1E60"/>
    <w:rsid w:val="008D23B3"/>
    <w:rsid w:val="008D419B"/>
    <w:rsid w:val="008E10BF"/>
    <w:rsid w:val="008E4A4D"/>
    <w:rsid w:val="008F03E9"/>
    <w:rsid w:val="008F6B67"/>
    <w:rsid w:val="008F7336"/>
    <w:rsid w:val="0090089C"/>
    <w:rsid w:val="00903906"/>
    <w:rsid w:val="009047AB"/>
    <w:rsid w:val="00906020"/>
    <w:rsid w:val="0091062C"/>
    <w:rsid w:val="009119BF"/>
    <w:rsid w:val="00912B89"/>
    <w:rsid w:val="0091419A"/>
    <w:rsid w:val="009146DD"/>
    <w:rsid w:val="0092175E"/>
    <w:rsid w:val="00921DE8"/>
    <w:rsid w:val="00927F7D"/>
    <w:rsid w:val="00933F18"/>
    <w:rsid w:val="00937F5A"/>
    <w:rsid w:val="0094081B"/>
    <w:rsid w:val="00941087"/>
    <w:rsid w:val="00947564"/>
    <w:rsid w:val="00951318"/>
    <w:rsid w:val="00952E1A"/>
    <w:rsid w:val="00952F7D"/>
    <w:rsid w:val="0095496A"/>
    <w:rsid w:val="0095672B"/>
    <w:rsid w:val="00957798"/>
    <w:rsid w:val="00957E4E"/>
    <w:rsid w:val="00960587"/>
    <w:rsid w:val="00960CCA"/>
    <w:rsid w:val="009636BA"/>
    <w:rsid w:val="00963808"/>
    <w:rsid w:val="009640F5"/>
    <w:rsid w:val="00967098"/>
    <w:rsid w:val="0096777A"/>
    <w:rsid w:val="00970C18"/>
    <w:rsid w:val="009716CC"/>
    <w:rsid w:val="00973EF2"/>
    <w:rsid w:val="0097506E"/>
    <w:rsid w:val="00980C66"/>
    <w:rsid w:val="00980D87"/>
    <w:rsid w:val="00985543"/>
    <w:rsid w:val="009859BD"/>
    <w:rsid w:val="009861AE"/>
    <w:rsid w:val="00986EBF"/>
    <w:rsid w:val="00990990"/>
    <w:rsid w:val="009939E0"/>
    <w:rsid w:val="0099457F"/>
    <w:rsid w:val="00994714"/>
    <w:rsid w:val="009A2CA0"/>
    <w:rsid w:val="009A38BA"/>
    <w:rsid w:val="009A4065"/>
    <w:rsid w:val="009A45A9"/>
    <w:rsid w:val="009C013F"/>
    <w:rsid w:val="009C0B00"/>
    <w:rsid w:val="009C2277"/>
    <w:rsid w:val="009C501A"/>
    <w:rsid w:val="009C6517"/>
    <w:rsid w:val="009C6C4E"/>
    <w:rsid w:val="009C6D19"/>
    <w:rsid w:val="009D3C16"/>
    <w:rsid w:val="009D4BFE"/>
    <w:rsid w:val="009D69E3"/>
    <w:rsid w:val="009E15D9"/>
    <w:rsid w:val="009E1A1C"/>
    <w:rsid w:val="009E1FB9"/>
    <w:rsid w:val="009E3F56"/>
    <w:rsid w:val="009E4779"/>
    <w:rsid w:val="009F35BC"/>
    <w:rsid w:val="009F4987"/>
    <w:rsid w:val="00A00CE8"/>
    <w:rsid w:val="00A00F3C"/>
    <w:rsid w:val="00A035A1"/>
    <w:rsid w:val="00A13181"/>
    <w:rsid w:val="00A2331D"/>
    <w:rsid w:val="00A26433"/>
    <w:rsid w:val="00A31F14"/>
    <w:rsid w:val="00A31F3E"/>
    <w:rsid w:val="00A34042"/>
    <w:rsid w:val="00A34A41"/>
    <w:rsid w:val="00A36DD9"/>
    <w:rsid w:val="00A4341F"/>
    <w:rsid w:val="00A44196"/>
    <w:rsid w:val="00A46DD3"/>
    <w:rsid w:val="00A50981"/>
    <w:rsid w:val="00A56291"/>
    <w:rsid w:val="00A56DEF"/>
    <w:rsid w:val="00A611B6"/>
    <w:rsid w:val="00A64747"/>
    <w:rsid w:val="00A701AA"/>
    <w:rsid w:val="00A709BD"/>
    <w:rsid w:val="00A71FF6"/>
    <w:rsid w:val="00A72C16"/>
    <w:rsid w:val="00A74583"/>
    <w:rsid w:val="00A74A30"/>
    <w:rsid w:val="00A80345"/>
    <w:rsid w:val="00A81AD2"/>
    <w:rsid w:val="00A8230F"/>
    <w:rsid w:val="00A831A4"/>
    <w:rsid w:val="00A841F7"/>
    <w:rsid w:val="00A87E4E"/>
    <w:rsid w:val="00A909AC"/>
    <w:rsid w:val="00A90A85"/>
    <w:rsid w:val="00A92529"/>
    <w:rsid w:val="00A938A3"/>
    <w:rsid w:val="00A94060"/>
    <w:rsid w:val="00A975EC"/>
    <w:rsid w:val="00AA680B"/>
    <w:rsid w:val="00AC0853"/>
    <w:rsid w:val="00AC0E4B"/>
    <w:rsid w:val="00AC0F70"/>
    <w:rsid w:val="00AC1251"/>
    <w:rsid w:val="00AC2481"/>
    <w:rsid w:val="00AC291F"/>
    <w:rsid w:val="00AC48AC"/>
    <w:rsid w:val="00AC6C4B"/>
    <w:rsid w:val="00AD63D8"/>
    <w:rsid w:val="00AD7ED3"/>
    <w:rsid w:val="00AE079D"/>
    <w:rsid w:val="00AE0BEA"/>
    <w:rsid w:val="00AE1629"/>
    <w:rsid w:val="00AE18BC"/>
    <w:rsid w:val="00AE3D35"/>
    <w:rsid w:val="00AF37C8"/>
    <w:rsid w:val="00AF3CFC"/>
    <w:rsid w:val="00AF5DB4"/>
    <w:rsid w:val="00B0009A"/>
    <w:rsid w:val="00B00856"/>
    <w:rsid w:val="00B015CE"/>
    <w:rsid w:val="00B017B6"/>
    <w:rsid w:val="00B0484B"/>
    <w:rsid w:val="00B0522B"/>
    <w:rsid w:val="00B1161F"/>
    <w:rsid w:val="00B2102C"/>
    <w:rsid w:val="00B24EA4"/>
    <w:rsid w:val="00B27B5C"/>
    <w:rsid w:val="00B320BE"/>
    <w:rsid w:val="00B333B7"/>
    <w:rsid w:val="00B35A60"/>
    <w:rsid w:val="00B35A7E"/>
    <w:rsid w:val="00B35CE6"/>
    <w:rsid w:val="00B4012B"/>
    <w:rsid w:val="00B417D7"/>
    <w:rsid w:val="00B41B4E"/>
    <w:rsid w:val="00B43382"/>
    <w:rsid w:val="00B43E11"/>
    <w:rsid w:val="00B43ED2"/>
    <w:rsid w:val="00B4538E"/>
    <w:rsid w:val="00B457EA"/>
    <w:rsid w:val="00B53381"/>
    <w:rsid w:val="00B53E12"/>
    <w:rsid w:val="00B609DD"/>
    <w:rsid w:val="00B61759"/>
    <w:rsid w:val="00B62321"/>
    <w:rsid w:val="00B626C6"/>
    <w:rsid w:val="00B64283"/>
    <w:rsid w:val="00B712A3"/>
    <w:rsid w:val="00B71D3C"/>
    <w:rsid w:val="00B723E4"/>
    <w:rsid w:val="00B7623E"/>
    <w:rsid w:val="00B76258"/>
    <w:rsid w:val="00B763CC"/>
    <w:rsid w:val="00B810BA"/>
    <w:rsid w:val="00B94B30"/>
    <w:rsid w:val="00B97643"/>
    <w:rsid w:val="00B97A39"/>
    <w:rsid w:val="00BA0413"/>
    <w:rsid w:val="00BA0F15"/>
    <w:rsid w:val="00BA1DE3"/>
    <w:rsid w:val="00BA3F76"/>
    <w:rsid w:val="00BA6F20"/>
    <w:rsid w:val="00BB2D43"/>
    <w:rsid w:val="00BC0217"/>
    <w:rsid w:val="00BC299C"/>
    <w:rsid w:val="00BC2D26"/>
    <w:rsid w:val="00BC3074"/>
    <w:rsid w:val="00BC6351"/>
    <w:rsid w:val="00BC7632"/>
    <w:rsid w:val="00BC7E4E"/>
    <w:rsid w:val="00BD0F5A"/>
    <w:rsid w:val="00BD25F1"/>
    <w:rsid w:val="00BD3474"/>
    <w:rsid w:val="00BD7733"/>
    <w:rsid w:val="00BD79C1"/>
    <w:rsid w:val="00BE1273"/>
    <w:rsid w:val="00BE1DE2"/>
    <w:rsid w:val="00BE7056"/>
    <w:rsid w:val="00BF290C"/>
    <w:rsid w:val="00BF2BBF"/>
    <w:rsid w:val="00BF3A0A"/>
    <w:rsid w:val="00BF4098"/>
    <w:rsid w:val="00BF6984"/>
    <w:rsid w:val="00BF7633"/>
    <w:rsid w:val="00C02602"/>
    <w:rsid w:val="00C0377F"/>
    <w:rsid w:val="00C03903"/>
    <w:rsid w:val="00C044DE"/>
    <w:rsid w:val="00C04B6A"/>
    <w:rsid w:val="00C04FDE"/>
    <w:rsid w:val="00C056DD"/>
    <w:rsid w:val="00C06CDB"/>
    <w:rsid w:val="00C071E1"/>
    <w:rsid w:val="00C10651"/>
    <w:rsid w:val="00C109D5"/>
    <w:rsid w:val="00C13D72"/>
    <w:rsid w:val="00C141E2"/>
    <w:rsid w:val="00C142AF"/>
    <w:rsid w:val="00C14D15"/>
    <w:rsid w:val="00C15237"/>
    <w:rsid w:val="00C167A7"/>
    <w:rsid w:val="00C168BB"/>
    <w:rsid w:val="00C16DAF"/>
    <w:rsid w:val="00C21389"/>
    <w:rsid w:val="00C2594D"/>
    <w:rsid w:val="00C26BDD"/>
    <w:rsid w:val="00C30BC8"/>
    <w:rsid w:val="00C319D9"/>
    <w:rsid w:val="00C33AAC"/>
    <w:rsid w:val="00C412AF"/>
    <w:rsid w:val="00C42C0C"/>
    <w:rsid w:val="00C524C0"/>
    <w:rsid w:val="00C535E0"/>
    <w:rsid w:val="00C54B56"/>
    <w:rsid w:val="00C551E6"/>
    <w:rsid w:val="00C573C5"/>
    <w:rsid w:val="00C62298"/>
    <w:rsid w:val="00C66E6B"/>
    <w:rsid w:val="00C70528"/>
    <w:rsid w:val="00C71CFB"/>
    <w:rsid w:val="00C72BFC"/>
    <w:rsid w:val="00C755AB"/>
    <w:rsid w:val="00C922A7"/>
    <w:rsid w:val="00C93074"/>
    <w:rsid w:val="00C93393"/>
    <w:rsid w:val="00C93849"/>
    <w:rsid w:val="00C93854"/>
    <w:rsid w:val="00CA0761"/>
    <w:rsid w:val="00CA4208"/>
    <w:rsid w:val="00CA6C85"/>
    <w:rsid w:val="00CB2162"/>
    <w:rsid w:val="00CB244E"/>
    <w:rsid w:val="00CB5C8C"/>
    <w:rsid w:val="00CC1BE7"/>
    <w:rsid w:val="00CC3E04"/>
    <w:rsid w:val="00CC3E96"/>
    <w:rsid w:val="00CC513E"/>
    <w:rsid w:val="00CC5BD0"/>
    <w:rsid w:val="00CD22C2"/>
    <w:rsid w:val="00CD34DA"/>
    <w:rsid w:val="00CD3E33"/>
    <w:rsid w:val="00CD4F85"/>
    <w:rsid w:val="00CE0A28"/>
    <w:rsid w:val="00CE230A"/>
    <w:rsid w:val="00CE3301"/>
    <w:rsid w:val="00CE3779"/>
    <w:rsid w:val="00CE3BE6"/>
    <w:rsid w:val="00CE4F53"/>
    <w:rsid w:val="00CE62FD"/>
    <w:rsid w:val="00CF03A0"/>
    <w:rsid w:val="00CF0F0C"/>
    <w:rsid w:val="00CF21CB"/>
    <w:rsid w:val="00CF6FAA"/>
    <w:rsid w:val="00CF7183"/>
    <w:rsid w:val="00D0277B"/>
    <w:rsid w:val="00D04B2D"/>
    <w:rsid w:val="00D0642E"/>
    <w:rsid w:val="00D07FC2"/>
    <w:rsid w:val="00D11489"/>
    <w:rsid w:val="00D212C1"/>
    <w:rsid w:val="00D21950"/>
    <w:rsid w:val="00D3007B"/>
    <w:rsid w:val="00D309BA"/>
    <w:rsid w:val="00D312A9"/>
    <w:rsid w:val="00D317CA"/>
    <w:rsid w:val="00D33BDC"/>
    <w:rsid w:val="00D42F02"/>
    <w:rsid w:val="00D43125"/>
    <w:rsid w:val="00D456D3"/>
    <w:rsid w:val="00D45F60"/>
    <w:rsid w:val="00D571CE"/>
    <w:rsid w:val="00D60A6A"/>
    <w:rsid w:val="00D6199F"/>
    <w:rsid w:val="00D64F20"/>
    <w:rsid w:val="00D658D9"/>
    <w:rsid w:val="00D66A3A"/>
    <w:rsid w:val="00D67730"/>
    <w:rsid w:val="00D70572"/>
    <w:rsid w:val="00D724B5"/>
    <w:rsid w:val="00D763B6"/>
    <w:rsid w:val="00D82A56"/>
    <w:rsid w:val="00D82CF1"/>
    <w:rsid w:val="00D836C2"/>
    <w:rsid w:val="00D849C1"/>
    <w:rsid w:val="00D87BEF"/>
    <w:rsid w:val="00D937C3"/>
    <w:rsid w:val="00D94ABB"/>
    <w:rsid w:val="00DA19CC"/>
    <w:rsid w:val="00DA2867"/>
    <w:rsid w:val="00DA6B06"/>
    <w:rsid w:val="00DB1547"/>
    <w:rsid w:val="00DB2F70"/>
    <w:rsid w:val="00DC7DF1"/>
    <w:rsid w:val="00DD0B9A"/>
    <w:rsid w:val="00DD38C4"/>
    <w:rsid w:val="00DD3D19"/>
    <w:rsid w:val="00DD3D51"/>
    <w:rsid w:val="00DD608E"/>
    <w:rsid w:val="00DD683D"/>
    <w:rsid w:val="00DE11F3"/>
    <w:rsid w:val="00DE1D14"/>
    <w:rsid w:val="00DE1E4B"/>
    <w:rsid w:val="00DE21AA"/>
    <w:rsid w:val="00DE229E"/>
    <w:rsid w:val="00DE44F1"/>
    <w:rsid w:val="00DE765A"/>
    <w:rsid w:val="00DE7D13"/>
    <w:rsid w:val="00DF0349"/>
    <w:rsid w:val="00DF198B"/>
    <w:rsid w:val="00DF3DEF"/>
    <w:rsid w:val="00E04533"/>
    <w:rsid w:val="00E05D3B"/>
    <w:rsid w:val="00E05F8C"/>
    <w:rsid w:val="00E12217"/>
    <w:rsid w:val="00E138A2"/>
    <w:rsid w:val="00E16371"/>
    <w:rsid w:val="00E17312"/>
    <w:rsid w:val="00E22F3D"/>
    <w:rsid w:val="00E23774"/>
    <w:rsid w:val="00E2395A"/>
    <w:rsid w:val="00E23B9C"/>
    <w:rsid w:val="00E2444C"/>
    <w:rsid w:val="00E249E2"/>
    <w:rsid w:val="00E2757C"/>
    <w:rsid w:val="00E2796C"/>
    <w:rsid w:val="00E27BC8"/>
    <w:rsid w:val="00E3136E"/>
    <w:rsid w:val="00E36951"/>
    <w:rsid w:val="00E377B2"/>
    <w:rsid w:val="00E40E3B"/>
    <w:rsid w:val="00E442D1"/>
    <w:rsid w:val="00E453E4"/>
    <w:rsid w:val="00E52B90"/>
    <w:rsid w:val="00E553A4"/>
    <w:rsid w:val="00E554AF"/>
    <w:rsid w:val="00E562B2"/>
    <w:rsid w:val="00E57FA2"/>
    <w:rsid w:val="00E605C6"/>
    <w:rsid w:val="00E677FB"/>
    <w:rsid w:val="00E700B5"/>
    <w:rsid w:val="00E70636"/>
    <w:rsid w:val="00E71C31"/>
    <w:rsid w:val="00E722C1"/>
    <w:rsid w:val="00E72CB6"/>
    <w:rsid w:val="00E74B29"/>
    <w:rsid w:val="00E754D2"/>
    <w:rsid w:val="00E75F46"/>
    <w:rsid w:val="00E80ED7"/>
    <w:rsid w:val="00E81B17"/>
    <w:rsid w:val="00E8540F"/>
    <w:rsid w:val="00E86112"/>
    <w:rsid w:val="00E8703F"/>
    <w:rsid w:val="00E87DF3"/>
    <w:rsid w:val="00E93BB2"/>
    <w:rsid w:val="00E95067"/>
    <w:rsid w:val="00E95362"/>
    <w:rsid w:val="00E95850"/>
    <w:rsid w:val="00E95E9E"/>
    <w:rsid w:val="00EA6F32"/>
    <w:rsid w:val="00EB4BAB"/>
    <w:rsid w:val="00EB5E49"/>
    <w:rsid w:val="00EB64E3"/>
    <w:rsid w:val="00EB669F"/>
    <w:rsid w:val="00EB6DE4"/>
    <w:rsid w:val="00EC067F"/>
    <w:rsid w:val="00EC38A2"/>
    <w:rsid w:val="00EC398D"/>
    <w:rsid w:val="00EC4AFD"/>
    <w:rsid w:val="00ED0739"/>
    <w:rsid w:val="00ED1072"/>
    <w:rsid w:val="00ED136C"/>
    <w:rsid w:val="00ED1AAD"/>
    <w:rsid w:val="00ED3186"/>
    <w:rsid w:val="00ED33F6"/>
    <w:rsid w:val="00ED3A1D"/>
    <w:rsid w:val="00ED61E7"/>
    <w:rsid w:val="00ED7BC8"/>
    <w:rsid w:val="00EE2D8D"/>
    <w:rsid w:val="00EE3205"/>
    <w:rsid w:val="00EE4023"/>
    <w:rsid w:val="00EE5583"/>
    <w:rsid w:val="00EE5C82"/>
    <w:rsid w:val="00EF1CC0"/>
    <w:rsid w:val="00EF765A"/>
    <w:rsid w:val="00F05165"/>
    <w:rsid w:val="00F07117"/>
    <w:rsid w:val="00F12AAA"/>
    <w:rsid w:val="00F13D22"/>
    <w:rsid w:val="00F17911"/>
    <w:rsid w:val="00F21648"/>
    <w:rsid w:val="00F23AD9"/>
    <w:rsid w:val="00F23E50"/>
    <w:rsid w:val="00F26A39"/>
    <w:rsid w:val="00F2755B"/>
    <w:rsid w:val="00F32391"/>
    <w:rsid w:val="00F327FD"/>
    <w:rsid w:val="00F32FED"/>
    <w:rsid w:val="00F33E38"/>
    <w:rsid w:val="00F35CC6"/>
    <w:rsid w:val="00F36855"/>
    <w:rsid w:val="00F414C2"/>
    <w:rsid w:val="00F41A8B"/>
    <w:rsid w:val="00F44EB9"/>
    <w:rsid w:val="00F45550"/>
    <w:rsid w:val="00F463F3"/>
    <w:rsid w:val="00F47492"/>
    <w:rsid w:val="00F50791"/>
    <w:rsid w:val="00F56BDA"/>
    <w:rsid w:val="00F61088"/>
    <w:rsid w:val="00F63C6A"/>
    <w:rsid w:val="00F63D1D"/>
    <w:rsid w:val="00F642FF"/>
    <w:rsid w:val="00F658E8"/>
    <w:rsid w:val="00F66D14"/>
    <w:rsid w:val="00F67081"/>
    <w:rsid w:val="00F71E5E"/>
    <w:rsid w:val="00F72CF2"/>
    <w:rsid w:val="00F77A05"/>
    <w:rsid w:val="00F829F3"/>
    <w:rsid w:val="00F84179"/>
    <w:rsid w:val="00F84913"/>
    <w:rsid w:val="00F8749A"/>
    <w:rsid w:val="00F8776C"/>
    <w:rsid w:val="00F92F31"/>
    <w:rsid w:val="00F9408D"/>
    <w:rsid w:val="00F96DC1"/>
    <w:rsid w:val="00FA10AD"/>
    <w:rsid w:val="00FA14AB"/>
    <w:rsid w:val="00FA4EE3"/>
    <w:rsid w:val="00FA6573"/>
    <w:rsid w:val="00FA74B8"/>
    <w:rsid w:val="00FB2F1A"/>
    <w:rsid w:val="00FB41B2"/>
    <w:rsid w:val="00FB45E6"/>
    <w:rsid w:val="00FB557B"/>
    <w:rsid w:val="00FB6EFA"/>
    <w:rsid w:val="00FB73A3"/>
    <w:rsid w:val="00FC0D7E"/>
    <w:rsid w:val="00FC6338"/>
    <w:rsid w:val="00FC6C04"/>
    <w:rsid w:val="00FD2B72"/>
    <w:rsid w:val="00FD3816"/>
    <w:rsid w:val="00FD39DA"/>
    <w:rsid w:val="00FD774F"/>
    <w:rsid w:val="00FD776A"/>
    <w:rsid w:val="00FE0E21"/>
    <w:rsid w:val="00FE1899"/>
    <w:rsid w:val="00FE2577"/>
    <w:rsid w:val="00FE4935"/>
    <w:rsid w:val="00FE605F"/>
    <w:rsid w:val="00FF1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F7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E1FB9"/>
  </w:style>
  <w:style w:type="paragraph" w:styleId="Heading1">
    <w:name w:val="heading 1"/>
    <w:basedOn w:val="Normal"/>
    <w:next w:val="Normal"/>
    <w:link w:val="Heading1Char"/>
    <w:qFormat/>
    <w:rsid w:val="00292D20"/>
    <w:pPr>
      <w:spacing w:line="480" w:lineRule="auto"/>
      <w:jc w:val="center"/>
      <w:outlineLvl w:val="0"/>
    </w:pPr>
    <w:rPr>
      <w:rFonts w:ascii="Times New Roman" w:hAnsi="Times New Roman"/>
      <w:b/>
      <w:color w:val="000000" w:themeColor="text1"/>
      <w:szCs w:val="52"/>
    </w:rPr>
  </w:style>
  <w:style w:type="paragraph" w:styleId="Heading2">
    <w:name w:val="heading 2"/>
    <w:basedOn w:val="Normal"/>
    <w:next w:val="Normal"/>
    <w:link w:val="Heading2Char"/>
    <w:uiPriority w:val="1"/>
    <w:qFormat/>
    <w:rsid w:val="005F12BE"/>
    <w:pPr>
      <w:outlineLvl w:val="1"/>
    </w:pPr>
    <w:rPr>
      <w:rFonts w:ascii="Times New Roman" w:hAnsi="Times New Roman"/>
      <w:b/>
      <w:szCs w:val="48"/>
    </w:rPr>
  </w:style>
  <w:style w:type="paragraph" w:styleId="Heading3">
    <w:name w:val="heading 3"/>
    <w:basedOn w:val="Heading2"/>
    <w:next w:val="Normal"/>
    <w:link w:val="Heading3Char"/>
    <w:uiPriority w:val="2"/>
    <w:qFormat/>
    <w:rsid w:val="005F3FCB"/>
    <w:pPr>
      <w:spacing w:after="240"/>
      <w:jc w:val="center"/>
      <w:outlineLvl w:val="2"/>
    </w:pPr>
    <w:rPr>
      <w:sz w:val="48"/>
      <w:szCs w:val="36"/>
    </w:rPr>
  </w:style>
  <w:style w:type="paragraph" w:styleId="Heading4">
    <w:name w:val="heading 4"/>
    <w:basedOn w:val="Normal"/>
    <w:next w:val="Normal"/>
    <w:link w:val="Heading4Char"/>
    <w:uiPriority w:val="3"/>
    <w:qFormat/>
    <w:rsid w:val="005F3FCB"/>
    <w:pPr>
      <w:jc w:val="center"/>
      <w:outlineLvl w:val="3"/>
    </w:pPr>
    <w:rPr>
      <w:rFonts w:ascii="Times New Roman" w:hAnsi="Times New Roman"/>
      <w:color w:val="000000" w:themeColor="text1"/>
      <w:sz w:val="36"/>
      <w:szCs w:val="28"/>
    </w:rPr>
  </w:style>
  <w:style w:type="paragraph" w:styleId="Heading5">
    <w:name w:val="heading 5"/>
    <w:basedOn w:val="Normal"/>
    <w:next w:val="Normal"/>
    <w:link w:val="Heading5Char"/>
    <w:uiPriority w:val="4"/>
    <w:qFormat/>
    <w:rsid w:val="00C573C5"/>
    <w:pPr>
      <w:spacing w:before="240"/>
      <w:outlineLvl w:val="4"/>
    </w:pPr>
    <w:rPr>
      <w:rFonts w:ascii="Times New Roman" w:hAnsi="Times New Roman"/>
      <w:b/>
      <w:color w:val="000000" w:themeColor="text1"/>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292D20"/>
    <w:rPr>
      <w:rFonts w:ascii="Times New Roman" w:hAnsi="Times New Roman"/>
      <w:b/>
      <w:color w:val="000000" w:themeColor="text1"/>
      <w:szCs w:val="52"/>
    </w:rPr>
  </w:style>
  <w:style w:type="character" w:customStyle="1" w:styleId="Heading2Char">
    <w:name w:val="Heading 2 Char"/>
    <w:basedOn w:val="DefaultParagraphFont"/>
    <w:link w:val="Heading2"/>
    <w:uiPriority w:val="1"/>
    <w:rsid w:val="005F12BE"/>
    <w:rPr>
      <w:rFonts w:ascii="Times New Roman" w:hAnsi="Times New Roman"/>
      <w:b/>
      <w:szCs w:val="48"/>
    </w:rPr>
  </w:style>
  <w:style w:type="character" w:customStyle="1" w:styleId="Heading3Char">
    <w:name w:val="Heading 3 Char"/>
    <w:basedOn w:val="DefaultParagraphFont"/>
    <w:link w:val="Heading3"/>
    <w:uiPriority w:val="2"/>
    <w:rsid w:val="005F3FCB"/>
    <w:rPr>
      <w:rFonts w:ascii="Times New Roman" w:hAnsi="Times New Roman"/>
      <w:b/>
      <w:sz w:val="48"/>
      <w:szCs w:val="36"/>
    </w:rPr>
  </w:style>
  <w:style w:type="character" w:customStyle="1" w:styleId="Heading4Char">
    <w:name w:val="Heading 4 Char"/>
    <w:basedOn w:val="DefaultParagraphFont"/>
    <w:link w:val="Heading4"/>
    <w:uiPriority w:val="3"/>
    <w:rsid w:val="005F3FCB"/>
    <w:rPr>
      <w:rFonts w:ascii="Times New Roman" w:hAnsi="Times New Roman"/>
      <w:color w:val="000000" w:themeColor="text1"/>
      <w:sz w:val="36"/>
      <w:szCs w:val="28"/>
    </w:rPr>
  </w:style>
  <w:style w:type="paragraph" w:customStyle="1" w:styleId="Text">
    <w:name w:val="Text"/>
    <w:basedOn w:val="Normal"/>
    <w:uiPriority w:val="5"/>
    <w:qFormat/>
    <w:rsid w:val="00292D20"/>
    <w:pPr>
      <w:spacing w:line="480" w:lineRule="auto"/>
    </w:pPr>
    <w:rPr>
      <w:rFonts w:ascii="Times New Roman" w:hAnsi="Times New Roman"/>
      <w:color w:val="000000" w:themeColor="text1"/>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C573C5"/>
    <w:rPr>
      <w:rFonts w:ascii="Times New Roman" w:hAnsi="Times New Roman"/>
      <w:b/>
      <w:color w:val="000000" w:themeColor="text1"/>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1">
    <w:name w:val="toc 1"/>
    <w:basedOn w:val="Normal"/>
    <w:next w:val="Normal"/>
    <w:autoRedefine/>
    <w:uiPriority w:val="39"/>
    <w:rsid w:val="00E249E2"/>
    <w:pPr>
      <w:spacing w:before="240" w:after="120"/>
    </w:pPr>
    <w:rPr>
      <w:b/>
      <w:bCs/>
      <w:sz w:val="20"/>
      <w:szCs w:val="20"/>
    </w:rPr>
  </w:style>
  <w:style w:type="paragraph" w:styleId="TOC2">
    <w:name w:val="toc 2"/>
    <w:basedOn w:val="Normal"/>
    <w:next w:val="Normal"/>
    <w:autoRedefine/>
    <w:uiPriority w:val="39"/>
    <w:rsid w:val="00E249E2"/>
    <w:pPr>
      <w:spacing w:before="120"/>
      <w:ind w:left="240"/>
    </w:pPr>
    <w:rPr>
      <w:i/>
      <w:iCs/>
      <w:sz w:val="20"/>
      <w:szCs w:val="20"/>
    </w:rPr>
  </w:style>
  <w:style w:type="paragraph" w:styleId="TOC3">
    <w:name w:val="toc 3"/>
    <w:basedOn w:val="Normal"/>
    <w:next w:val="Normal"/>
    <w:autoRedefine/>
    <w:uiPriority w:val="39"/>
    <w:rsid w:val="00E249E2"/>
    <w:pPr>
      <w:ind w:left="480"/>
    </w:pPr>
    <w:rPr>
      <w:sz w:val="20"/>
      <w:szCs w:val="20"/>
    </w:rPr>
  </w:style>
  <w:style w:type="paragraph" w:styleId="TOC4">
    <w:name w:val="toc 4"/>
    <w:basedOn w:val="Normal"/>
    <w:next w:val="Normal"/>
    <w:autoRedefine/>
    <w:uiPriority w:val="39"/>
    <w:semiHidden/>
    <w:rsid w:val="00E249E2"/>
    <w:pPr>
      <w:ind w:left="720"/>
    </w:pPr>
    <w:rPr>
      <w:sz w:val="20"/>
      <w:szCs w:val="20"/>
    </w:rPr>
  </w:style>
  <w:style w:type="paragraph" w:styleId="TOC5">
    <w:name w:val="toc 5"/>
    <w:basedOn w:val="Normal"/>
    <w:next w:val="Normal"/>
    <w:autoRedefine/>
    <w:uiPriority w:val="39"/>
    <w:semiHidden/>
    <w:rsid w:val="00E249E2"/>
    <w:pPr>
      <w:ind w:left="960"/>
    </w:pPr>
    <w:rPr>
      <w:sz w:val="20"/>
      <w:szCs w:val="20"/>
    </w:rPr>
  </w:style>
  <w:style w:type="paragraph" w:styleId="TOC6">
    <w:name w:val="toc 6"/>
    <w:basedOn w:val="Normal"/>
    <w:next w:val="Normal"/>
    <w:autoRedefine/>
    <w:uiPriority w:val="39"/>
    <w:semiHidden/>
    <w:rsid w:val="00E249E2"/>
    <w:pPr>
      <w:ind w:left="1200"/>
    </w:pPr>
    <w:rPr>
      <w:sz w:val="20"/>
      <w:szCs w:val="20"/>
    </w:rPr>
  </w:style>
  <w:style w:type="paragraph" w:styleId="TOC7">
    <w:name w:val="toc 7"/>
    <w:basedOn w:val="Normal"/>
    <w:next w:val="Normal"/>
    <w:autoRedefine/>
    <w:uiPriority w:val="39"/>
    <w:semiHidden/>
    <w:rsid w:val="00E249E2"/>
    <w:pPr>
      <w:ind w:left="1440"/>
    </w:pPr>
    <w:rPr>
      <w:sz w:val="20"/>
      <w:szCs w:val="20"/>
    </w:rPr>
  </w:style>
  <w:style w:type="paragraph" w:styleId="TOC8">
    <w:name w:val="toc 8"/>
    <w:basedOn w:val="Normal"/>
    <w:next w:val="Normal"/>
    <w:autoRedefine/>
    <w:uiPriority w:val="39"/>
    <w:semiHidden/>
    <w:rsid w:val="00E249E2"/>
    <w:pPr>
      <w:ind w:left="1680"/>
    </w:pPr>
    <w:rPr>
      <w:sz w:val="20"/>
      <w:szCs w:val="20"/>
    </w:rPr>
  </w:style>
  <w:style w:type="paragraph" w:styleId="TOC9">
    <w:name w:val="toc 9"/>
    <w:basedOn w:val="Normal"/>
    <w:next w:val="Normal"/>
    <w:autoRedefine/>
    <w:uiPriority w:val="39"/>
    <w:semiHidden/>
    <w:rsid w:val="00E249E2"/>
    <w:pPr>
      <w:ind w:left="1920"/>
    </w:pPr>
    <w:rPr>
      <w:sz w:val="20"/>
      <w:szCs w:val="20"/>
    </w:rPr>
  </w:style>
  <w:style w:type="character" w:styleId="Hyperlink">
    <w:name w:val="Hyperlink"/>
    <w:basedOn w:val="DefaultParagraphFont"/>
    <w:uiPriority w:val="99"/>
    <w:unhideWhenUsed/>
    <w:rsid w:val="00E249E2"/>
    <w:rPr>
      <w:color w:val="0000FF" w:themeColor="hyperlink"/>
      <w:u w:val="single"/>
    </w:rPr>
  </w:style>
  <w:style w:type="paragraph" w:styleId="TOCHeading">
    <w:name w:val="TOC Heading"/>
    <w:basedOn w:val="Heading1"/>
    <w:next w:val="Normal"/>
    <w:uiPriority w:val="39"/>
    <w:unhideWhenUsed/>
    <w:qFormat/>
    <w:rsid w:val="00DB1547"/>
    <w:pPr>
      <w:keepNext/>
      <w:keepLines/>
      <w:spacing w:before="240" w:line="259" w:lineRule="auto"/>
      <w:jc w:val="left"/>
      <w:outlineLvl w:val="9"/>
    </w:pPr>
    <w:rPr>
      <w:rFonts w:asciiTheme="majorHAnsi" w:eastAsiaTheme="majorEastAsia" w:hAnsiTheme="majorHAnsi" w:cstheme="majorBidi"/>
      <w:b w:val="0"/>
      <w:color w:val="35484C" w:themeColor="accent1" w:themeShade="BF"/>
      <w:sz w:val="32"/>
      <w:szCs w:val="32"/>
    </w:rPr>
  </w:style>
  <w:style w:type="paragraph" w:styleId="NormalWeb">
    <w:name w:val="Normal (Web)"/>
    <w:basedOn w:val="Normal"/>
    <w:uiPriority w:val="99"/>
    <w:unhideWhenUsed/>
    <w:rsid w:val="00491D81"/>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A841F7"/>
    <w:rPr>
      <w:color w:val="605E5C"/>
      <w:shd w:val="clear" w:color="auto" w:fill="E1DFDD"/>
    </w:rPr>
  </w:style>
  <w:style w:type="paragraph" w:styleId="Caption">
    <w:name w:val="caption"/>
    <w:basedOn w:val="Normal"/>
    <w:next w:val="Normal"/>
    <w:uiPriority w:val="35"/>
    <w:semiHidden/>
    <w:qFormat/>
    <w:rsid w:val="000E20F6"/>
    <w:pPr>
      <w:spacing w:after="200"/>
    </w:pPr>
    <w:rPr>
      <w:i/>
      <w:iCs/>
      <w:color w:val="5E5E5E" w:themeColor="text2"/>
      <w:sz w:val="18"/>
      <w:szCs w:val="18"/>
    </w:rPr>
  </w:style>
  <w:style w:type="paragraph" w:styleId="ListParagraph">
    <w:name w:val="List Paragraph"/>
    <w:basedOn w:val="Normal"/>
    <w:uiPriority w:val="34"/>
    <w:qFormat/>
    <w:rsid w:val="00714529"/>
    <w:pPr>
      <w:ind w:left="720"/>
      <w:contextualSpacing/>
    </w:pPr>
  </w:style>
  <w:style w:type="character" w:customStyle="1" w:styleId="text-color-purple">
    <w:name w:val="text-color-purple"/>
    <w:basedOn w:val="DefaultParagraphFont"/>
    <w:rsid w:val="00FE605F"/>
  </w:style>
  <w:style w:type="character" w:styleId="Emphasis">
    <w:name w:val="Emphasis"/>
    <w:basedOn w:val="DefaultParagraphFont"/>
    <w:uiPriority w:val="20"/>
    <w:qFormat/>
    <w:rsid w:val="00FE605F"/>
    <w:rPr>
      <w:i/>
      <w:iCs/>
    </w:rPr>
  </w:style>
  <w:style w:type="paragraph" w:customStyle="1" w:styleId="Description">
    <w:name w:val="Description"/>
    <w:basedOn w:val="Normal"/>
    <w:rsid w:val="00341FB8"/>
    <w:rPr>
      <w:rFonts w:ascii="Times New (W1)" w:eastAsia="PMingLiU" w:hAnsi="Times New (W1)" w:cs="Times New Roman"/>
      <w:i/>
      <w:sz w:val="20"/>
      <w:szCs w:val="20"/>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838">
      <w:bodyDiv w:val="1"/>
      <w:marLeft w:val="0"/>
      <w:marRight w:val="0"/>
      <w:marTop w:val="0"/>
      <w:marBottom w:val="0"/>
      <w:divBdr>
        <w:top w:val="none" w:sz="0" w:space="0" w:color="auto"/>
        <w:left w:val="none" w:sz="0" w:space="0" w:color="auto"/>
        <w:bottom w:val="none" w:sz="0" w:space="0" w:color="auto"/>
        <w:right w:val="none" w:sz="0" w:space="0" w:color="auto"/>
      </w:divBdr>
    </w:div>
    <w:div w:id="6831273">
      <w:bodyDiv w:val="1"/>
      <w:marLeft w:val="0"/>
      <w:marRight w:val="0"/>
      <w:marTop w:val="0"/>
      <w:marBottom w:val="0"/>
      <w:divBdr>
        <w:top w:val="none" w:sz="0" w:space="0" w:color="auto"/>
        <w:left w:val="none" w:sz="0" w:space="0" w:color="auto"/>
        <w:bottom w:val="none" w:sz="0" w:space="0" w:color="auto"/>
        <w:right w:val="none" w:sz="0" w:space="0" w:color="auto"/>
      </w:divBdr>
    </w:div>
    <w:div w:id="66655214">
      <w:bodyDiv w:val="1"/>
      <w:marLeft w:val="0"/>
      <w:marRight w:val="0"/>
      <w:marTop w:val="0"/>
      <w:marBottom w:val="0"/>
      <w:divBdr>
        <w:top w:val="none" w:sz="0" w:space="0" w:color="auto"/>
        <w:left w:val="none" w:sz="0" w:space="0" w:color="auto"/>
        <w:bottom w:val="none" w:sz="0" w:space="0" w:color="auto"/>
        <w:right w:val="none" w:sz="0" w:space="0" w:color="auto"/>
      </w:divBdr>
    </w:div>
    <w:div w:id="115873105">
      <w:bodyDiv w:val="1"/>
      <w:marLeft w:val="0"/>
      <w:marRight w:val="0"/>
      <w:marTop w:val="0"/>
      <w:marBottom w:val="0"/>
      <w:divBdr>
        <w:top w:val="none" w:sz="0" w:space="0" w:color="auto"/>
        <w:left w:val="none" w:sz="0" w:space="0" w:color="auto"/>
        <w:bottom w:val="none" w:sz="0" w:space="0" w:color="auto"/>
        <w:right w:val="none" w:sz="0" w:space="0" w:color="auto"/>
      </w:divBdr>
    </w:div>
    <w:div w:id="136843141">
      <w:bodyDiv w:val="1"/>
      <w:marLeft w:val="0"/>
      <w:marRight w:val="0"/>
      <w:marTop w:val="0"/>
      <w:marBottom w:val="0"/>
      <w:divBdr>
        <w:top w:val="none" w:sz="0" w:space="0" w:color="auto"/>
        <w:left w:val="none" w:sz="0" w:space="0" w:color="auto"/>
        <w:bottom w:val="none" w:sz="0" w:space="0" w:color="auto"/>
        <w:right w:val="none" w:sz="0" w:space="0" w:color="auto"/>
      </w:divBdr>
    </w:div>
    <w:div w:id="142158097">
      <w:bodyDiv w:val="1"/>
      <w:marLeft w:val="0"/>
      <w:marRight w:val="0"/>
      <w:marTop w:val="0"/>
      <w:marBottom w:val="0"/>
      <w:divBdr>
        <w:top w:val="none" w:sz="0" w:space="0" w:color="auto"/>
        <w:left w:val="none" w:sz="0" w:space="0" w:color="auto"/>
        <w:bottom w:val="none" w:sz="0" w:space="0" w:color="auto"/>
        <w:right w:val="none" w:sz="0" w:space="0" w:color="auto"/>
      </w:divBdr>
    </w:div>
    <w:div w:id="162013906">
      <w:bodyDiv w:val="1"/>
      <w:marLeft w:val="0"/>
      <w:marRight w:val="0"/>
      <w:marTop w:val="0"/>
      <w:marBottom w:val="0"/>
      <w:divBdr>
        <w:top w:val="none" w:sz="0" w:space="0" w:color="auto"/>
        <w:left w:val="none" w:sz="0" w:space="0" w:color="auto"/>
        <w:bottom w:val="none" w:sz="0" w:space="0" w:color="auto"/>
        <w:right w:val="none" w:sz="0" w:space="0" w:color="auto"/>
      </w:divBdr>
    </w:div>
    <w:div w:id="185604900">
      <w:bodyDiv w:val="1"/>
      <w:marLeft w:val="0"/>
      <w:marRight w:val="0"/>
      <w:marTop w:val="0"/>
      <w:marBottom w:val="0"/>
      <w:divBdr>
        <w:top w:val="none" w:sz="0" w:space="0" w:color="auto"/>
        <w:left w:val="none" w:sz="0" w:space="0" w:color="auto"/>
        <w:bottom w:val="none" w:sz="0" w:space="0" w:color="auto"/>
        <w:right w:val="none" w:sz="0" w:space="0" w:color="auto"/>
      </w:divBdr>
    </w:div>
    <w:div w:id="276062206">
      <w:bodyDiv w:val="1"/>
      <w:marLeft w:val="0"/>
      <w:marRight w:val="0"/>
      <w:marTop w:val="0"/>
      <w:marBottom w:val="0"/>
      <w:divBdr>
        <w:top w:val="none" w:sz="0" w:space="0" w:color="auto"/>
        <w:left w:val="none" w:sz="0" w:space="0" w:color="auto"/>
        <w:bottom w:val="none" w:sz="0" w:space="0" w:color="auto"/>
        <w:right w:val="none" w:sz="0" w:space="0" w:color="auto"/>
      </w:divBdr>
    </w:div>
    <w:div w:id="280111182">
      <w:bodyDiv w:val="1"/>
      <w:marLeft w:val="0"/>
      <w:marRight w:val="0"/>
      <w:marTop w:val="0"/>
      <w:marBottom w:val="0"/>
      <w:divBdr>
        <w:top w:val="none" w:sz="0" w:space="0" w:color="auto"/>
        <w:left w:val="none" w:sz="0" w:space="0" w:color="auto"/>
        <w:bottom w:val="none" w:sz="0" w:space="0" w:color="auto"/>
        <w:right w:val="none" w:sz="0" w:space="0" w:color="auto"/>
      </w:divBdr>
    </w:div>
    <w:div w:id="292448573">
      <w:bodyDiv w:val="1"/>
      <w:marLeft w:val="0"/>
      <w:marRight w:val="0"/>
      <w:marTop w:val="0"/>
      <w:marBottom w:val="0"/>
      <w:divBdr>
        <w:top w:val="none" w:sz="0" w:space="0" w:color="auto"/>
        <w:left w:val="none" w:sz="0" w:space="0" w:color="auto"/>
        <w:bottom w:val="none" w:sz="0" w:space="0" w:color="auto"/>
        <w:right w:val="none" w:sz="0" w:space="0" w:color="auto"/>
      </w:divBdr>
    </w:div>
    <w:div w:id="314722092">
      <w:bodyDiv w:val="1"/>
      <w:marLeft w:val="0"/>
      <w:marRight w:val="0"/>
      <w:marTop w:val="0"/>
      <w:marBottom w:val="0"/>
      <w:divBdr>
        <w:top w:val="none" w:sz="0" w:space="0" w:color="auto"/>
        <w:left w:val="none" w:sz="0" w:space="0" w:color="auto"/>
        <w:bottom w:val="none" w:sz="0" w:space="0" w:color="auto"/>
        <w:right w:val="none" w:sz="0" w:space="0" w:color="auto"/>
      </w:divBdr>
    </w:div>
    <w:div w:id="324091858">
      <w:bodyDiv w:val="1"/>
      <w:marLeft w:val="0"/>
      <w:marRight w:val="0"/>
      <w:marTop w:val="0"/>
      <w:marBottom w:val="0"/>
      <w:divBdr>
        <w:top w:val="none" w:sz="0" w:space="0" w:color="auto"/>
        <w:left w:val="none" w:sz="0" w:space="0" w:color="auto"/>
        <w:bottom w:val="none" w:sz="0" w:space="0" w:color="auto"/>
        <w:right w:val="none" w:sz="0" w:space="0" w:color="auto"/>
      </w:divBdr>
    </w:div>
    <w:div w:id="330766706">
      <w:bodyDiv w:val="1"/>
      <w:marLeft w:val="0"/>
      <w:marRight w:val="0"/>
      <w:marTop w:val="0"/>
      <w:marBottom w:val="0"/>
      <w:divBdr>
        <w:top w:val="none" w:sz="0" w:space="0" w:color="auto"/>
        <w:left w:val="none" w:sz="0" w:space="0" w:color="auto"/>
        <w:bottom w:val="none" w:sz="0" w:space="0" w:color="auto"/>
        <w:right w:val="none" w:sz="0" w:space="0" w:color="auto"/>
      </w:divBdr>
    </w:div>
    <w:div w:id="359430835">
      <w:bodyDiv w:val="1"/>
      <w:marLeft w:val="0"/>
      <w:marRight w:val="0"/>
      <w:marTop w:val="0"/>
      <w:marBottom w:val="0"/>
      <w:divBdr>
        <w:top w:val="none" w:sz="0" w:space="0" w:color="auto"/>
        <w:left w:val="none" w:sz="0" w:space="0" w:color="auto"/>
        <w:bottom w:val="none" w:sz="0" w:space="0" w:color="auto"/>
        <w:right w:val="none" w:sz="0" w:space="0" w:color="auto"/>
      </w:divBdr>
    </w:div>
    <w:div w:id="454065171">
      <w:bodyDiv w:val="1"/>
      <w:marLeft w:val="0"/>
      <w:marRight w:val="0"/>
      <w:marTop w:val="0"/>
      <w:marBottom w:val="0"/>
      <w:divBdr>
        <w:top w:val="none" w:sz="0" w:space="0" w:color="auto"/>
        <w:left w:val="none" w:sz="0" w:space="0" w:color="auto"/>
        <w:bottom w:val="none" w:sz="0" w:space="0" w:color="auto"/>
        <w:right w:val="none" w:sz="0" w:space="0" w:color="auto"/>
      </w:divBdr>
    </w:div>
    <w:div w:id="479926803">
      <w:bodyDiv w:val="1"/>
      <w:marLeft w:val="0"/>
      <w:marRight w:val="0"/>
      <w:marTop w:val="0"/>
      <w:marBottom w:val="0"/>
      <w:divBdr>
        <w:top w:val="none" w:sz="0" w:space="0" w:color="auto"/>
        <w:left w:val="none" w:sz="0" w:space="0" w:color="auto"/>
        <w:bottom w:val="none" w:sz="0" w:space="0" w:color="auto"/>
        <w:right w:val="none" w:sz="0" w:space="0" w:color="auto"/>
      </w:divBdr>
    </w:div>
    <w:div w:id="494763970">
      <w:bodyDiv w:val="1"/>
      <w:marLeft w:val="0"/>
      <w:marRight w:val="0"/>
      <w:marTop w:val="0"/>
      <w:marBottom w:val="0"/>
      <w:divBdr>
        <w:top w:val="none" w:sz="0" w:space="0" w:color="auto"/>
        <w:left w:val="none" w:sz="0" w:space="0" w:color="auto"/>
        <w:bottom w:val="none" w:sz="0" w:space="0" w:color="auto"/>
        <w:right w:val="none" w:sz="0" w:space="0" w:color="auto"/>
      </w:divBdr>
    </w:div>
    <w:div w:id="496843894">
      <w:bodyDiv w:val="1"/>
      <w:marLeft w:val="0"/>
      <w:marRight w:val="0"/>
      <w:marTop w:val="0"/>
      <w:marBottom w:val="0"/>
      <w:divBdr>
        <w:top w:val="none" w:sz="0" w:space="0" w:color="auto"/>
        <w:left w:val="none" w:sz="0" w:space="0" w:color="auto"/>
        <w:bottom w:val="none" w:sz="0" w:space="0" w:color="auto"/>
        <w:right w:val="none" w:sz="0" w:space="0" w:color="auto"/>
      </w:divBdr>
    </w:div>
    <w:div w:id="503711173">
      <w:bodyDiv w:val="1"/>
      <w:marLeft w:val="0"/>
      <w:marRight w:val="0"/>
      <w:marTop w:val="0"/>
      <w:marBottom w:val="0"/>
      <w:divBdr>
        <w:top w:val="none" w:sz="0" w:space="0" w:color="auto"/>
        <w:left w:val="none" w:sz="0" w:space="0" w:color="auto"/>
        <w:bottom w:val="none" w:sz="0" w:space="0" w:color="auto"/>
        <w:right w:val="none" w:sz="0" w:space="0" w:color="auto"/>
      </w:divBdr>
    </w:div>
    <w:div w:id="519248526">
      <w:bodyDiv w:val="1"/>
      <w:marLeft w:val="0"/>
      <w:marRight w:val="0"/>
      <w:marTop w:val="0"/>
      <w:marBottom w:val="0"/>
      <w:divBdr>
        <w:top w:val="none" w:sz="0" w:space="0" w:color="auto"/>
        <w:left w:val="none" w:sz="0" w:space="0" w:color="auto"/>
        <w:bottom w:val="none" w:sz="0" w:space="0" w:color="auto"/>
        <w:right w:val="none" w:sz="0" w:space="0" w:color="auto"/>
      </w:divBdr>
    </w:div>
    <w:div w:id="541291473">
      <w:bodyDiv w:val="1"/>
      <w:marLeft w:val="0"/>
      <w:marRight w:val="0"/>
      <w:marTop w:val="0"/>
      <w:marBottom w:val="0"/>
      <w:divBdr>
        <w:top w:val="none" w:sz="0" w:space="0" w:color="auto"/>
        <w:left w:val="none" w:sz="0" w:space="0" w:color="auto"/>
        <w:bottom w:val="none" w:sz="0" w:space="0" w:color="auto"/>
        <w:right w:val="none" w:sz="0" w:space="0" w:color="auto"/>
      </w:divBdr>
    </w:div>
    <w:div w:id="569389765">
      <w:bodyDiv w:val="1"/>
      <w:marLeft w:val="0"/>
      <w:marRight w:val="0"/>
      <w:marTop w:val="0"/>
      <w:marBottom w:val="0"/>
      <w:divBdr>
        <w:top w:val="none" w:sz="0" w:space="0" w:color="auto"/>
        <w:left w:val="none" w:sz="0" w:space="0" w:color="auto"/>
        <w:bottom w:val="none" w:sz="0" w:space="0" w:color="auto"/>
        <w:right w:val="none" w:sz="0" w:space="0" w:color="auto"/>
      </w:divBdr>
    </w:div>
    <w:div w:id="586770899">
      <w:bodyDiv w:val="1"/>
      <w:marLeft w:val="0"/>
      <w:marRight w:val="0"/>
      <w:marTop w:val="0"/>
      <w:marBottom w:val="0"/>
      <w:divBdr>
        <w:top w:val="none" w:sz="0" w:space="0" w:color="auto"/>
        <w:left w:val="none" w:sz="0" w:space="0" w:color="auto"/>
        <w:bottom w:val="none" w:sz="0" w:space="0" w:color="auto"/>
        <w:right w:val="none" w:sz="0" w:space="0" w:color="auto"/>
      </w:divBdr>
    </w:div>
    <w:div w:id="593821717">
      <w:bodyDiv w:val="1"/>
      <w:marLeft w:val="0"/>
      <w:marRight w:val="0"/>
      <w:marTop w:val="0"/>
      <w:marBottom w:val="0"/>
      <w:divBdr>
        <w:top w:val="none" w:sz="0" w:space="0" w:color="auto"/>
        <w:left w:val="none" w:sz="0" w:space="0" w:color="auto"/>
        <w:bottom w:val="none" w:sz="0" w:space="0" w:color="auto"/>
        <w:right w:val="none" w:sz="0" w:space="0" w:color="auto"/>
      </w:divBdr>
    </w:div>
    <w:div w:id="594242795">
      <w:bodyDiv w:val="1"/>
      <w:marLeft w:val="0"/>
      <w:marRight w:val="0"/>
      <w:marTop w:val="0"/>
      <w:marBottom w:val="0"/>
      <w:divBdr>
        <w:top w:val="none" w:sz="0" w:space="0" w:color="auto"/>
        <w:left w:val="none" w:sz="0" w:space="0" w:color="auto"/>
        <w:bottom w:val="none" w:sz="0" w:space="0" w:color="auto"/>
        <w:right w:val="none" w:sz="0" w:space="0" w:color="auto"/>
      </w:divBdr>
    </w:div>
    <w:div w:id="626617948">
      <w:bodyDiv w:val="1"/>
      <w:marLeft w:val="0"/>
      <w:marRight w:val="0"/>
      <w:marTop w:val="0"/>
      <w:marBottom w:val="0"/>
      <w:divBdr>
        <w:top w:val="none" w:sz="0" w:space="0" w:color="auto"/>
        <w:left w:val="none" w:sz="0" w:space="0" w:color="auto"/>
        <w:bottom w:val="none" w:sz="0" w:space="0" w:color="auto"/>
        <w:right w:val="none" w:sz="0" w:space="0" w:color="auto"/>
      </w:divBdr>
    </w:div>
    <w:div w:id="630325436">
      <w:bodyDiv w:val="1"/>
      <w:marLeft w:val="0"/>
      <w:marRight w:val="0"/>
      <w:marTop w:val="0"/>
      <w:marBottom w:val="0"/>
      <w:divBdr>
        <w:top w:val="none" w:sz="0" w:space="0" w:color="auto"/>
        <w:left w:val="none" w:sz="0" w:space="0" w:color="auto"/>
        <w:bottom w:val="none" w:sz="0" w:space="0" w:color="auto"/>
        <w:right w:val="none" w:sz="0" w:space="0" w:color="auto"/>
      </w:divBdr>
    </w:div>
    <w:div w:id="682366527">
      <w:bodyDiv w:val="1"/>
      <w:marLeft w:val="0"/>
      <w:marRight w:val="0"/>
      <w:marTop w:val="0"/>
      <w:marBottom w:val="0"/>
      <w:divBdr>
        <w:top w:val="none" w:sz="0" w:space="0" w:color="auto"/>
        <w:left w:val="none" w:sz="0" w:space="0" w:color="auto"/>
        <w:bottom w:val="none" w:sz="0" w:space="0" w:color="auto"/>
        <w:right w:val="none" w:sz="0" w:space="0" w:color="auto"/>
      </w:divBdr>
    </w:div>
    <w:div w:id="692609213">
      <w:bodyDiv w:val="1"/>
      <w:marLeft w:val="0"/>
      <w:marRight w:val="0"/>
      <w:marTop w:val="0"/>
      <w:marBottom w:val="0"/>
      <w:divBdr>
        <w:top w:val="none" w:sz="0" w:space="0" w:color="auto"/>
        <w:left w:val="none" w:sz="0" w:space="0" w:color="auto"/>
        <w:bottom w:val="none" w:sz="0" w:space="0" w:color="auto"/>
        <w:right w:val="none" w:sz="0" w:space="0" w:color="auto"/>
      </w:divBdr>
    </w:div>
    <w:div w:id="704986959">
      <w:bodyDiv w:val="1"/>
      <w:marLeft w:val="0"/>
      <w:marRight w:val="0"/>
      <w:marTop w:val="0"/>
      <w:marBottom w:val="0"/>
      <w:divBdr>
        <w:top w:val="none" w:sz="0" w:space="0" w:color="auto"/>
        <w:left w:val="none" w:sz="0" w:space="0" w:color="auto"/>
        <w:bottom w:val="none" w:sz="0" w:space="0" w:color="auto"/>
        <w:right w:val="none" w:sz="0" w:space="0" w:color="auto"/>
      </w:divBdr>
    </w:div>
    <w:div w:id="738140637">
      <w:bodyDiv w:val="1"/>
      <w:marLeft w:val="0"/>
      <w:marRight w:val="0"/>
      <w:marTop w:val="0"/>
      <w:marBottom w:val="0"/>
      <w:divBdr>
        <w:top w:val="none" w:sz="0" w:space="0" w:color="auto"/>
        <w:left w:val="none" w:sz="0" w:space="0" w:color="auto"/>
        <w:bottom w:val="none" w:sz="0" w:space="0" w:color="auto"/>
        <w:right w:val="none" w:sz="0" w:space="0" w:color="auto"/>
      </w:divBdr>
    </w:div>
    <w:div w:id="754983323">
      <w:bodyDiv w:val="1"/>
      <w:marLeft w:val="0"/>
      <w:marRight w:val="0"/>
      <w:marTop w:val="0"/>
      <w:marBottom w:val="0"/>
      <w:divBdr>
        <w:top w:val="none" w:sz="0" w:space="0" w:color="auto"/>
        <w:left w:val="none" w:sz="0" w:space="0" w:color="auto"/>
        <w:bottom w:val="none" w:sz="0" w:space="0" w:color="auto"/>
        <w:right w:val="none" w:sz="0" w:space="0" w:color="auto"/>
      </w:divBdr>
    </w:div>
    <w:div w:id="826288293">
      <w:bodyDiv w:val="1"/>
      <w:marLeft w:val="0"/>
      <w:marRight w:val="0"/>
      <w:marTop w:val="0"/>
      <w:marBottom w:val="0"/>
      <w:divBdr>
        <w:top w:val="none" w:sz="0" w:space="0" w:color="auto"/>
        <w:left w:val="none" w:sz="0" w:space="0" w:color="auto"/>
        <w:bottom w:val="none" w:sz="0" w:space="0" w:color="auto"/>
        <w:right w:val="none" w:sz="0" w:space="0" w:color="auto"/>
      </w:divBdr>
    </w:div>
    <w:div w:id="890655491">
      <w:bodyDiv w:val="1"/>
      <w:marLeft w:val="0"/>
      <w:marRight w:val="0"/>
      <w:marTop w:val="0"/>
      <w:marBottom w:val="0"/>
      <w:divBdr>
        <w:top w:val="none" w:sz="0" w:space="0" w:color="auto"/>
        <w:left w:val="none" w:sz="0" w:space="0" w:color="auto"/>
        <w:bottom w:val="none" w:sz="0" w:space="0" w:color="auto"/>
        <w:right w:val="none" w:sz="0" w:space="0" w:color="auto"/>
      </w:divBdr>
    </w:div>
    <w:div w:id="893001733">
      <w:bodyDiv w:val="1"/>
      <w:marLeft w:val="0"/>
      <w:marRight w:val="0"/>
      <w:marTop w:val="0"/>
      <w:marBottom w:val="0"/>
      <w:divBdr>
        <w:top w:val="none" w:sz="0" w:space="0" w:color="auto"/>
        <w:left w:val="none" w:sz="0" w:space="0" w:color="auto"/>
        <w:bottom w:val="none" w:sz="0" w:space="0" w:color="auto"/>
        <w:right w:val="none" w:sz="0" w:space="0" w:color="auto"/>
      </w:divBdr>
    </w:div>
    <w:div w:id="923222178">
      <w:bodyDiv w:val="1"/>
      <w:marLeft w:val="0"/>
      <w:marRight w:val="0"/>
      <w:marTop w:val="0"/>
      <w:marBottom w:val="0"/>
      <w:divBdr>
        <w:top w:val="none" w:sz="0" w:space="0" w:color="auto"/>
        <w:left w:val="none" w:sz="0" w:space="0" w:color="auto"/>
        <w:bottom w:val="none" w:sz="0" w:space="0" w:color="auto"/>
        <w:right w:val="none" w:sz="0" w:space="0" w:color="auto"/>
      </w:divBdr>
    </w:div>
    <w:div w:id="959340716">
      <w:bodyDiv w:val="1"/>
      <w:marLeft w:val="0"/>
      <w:marRight w:val="0"/>
      <w:marTop w:val="0"/>
      <w:marBottom w:val="0"/>
      <w:divBdr>
        <w:top w:val="none" w:sz="0" w:space="0" w:color="auto"/>
        <w:left w:val="none" w:sz="0" w:space="0" w:color="auto"/>
        <w:bottom w:val="none" w:sz="0" w:space="0" w:color="auto"/>
        <w:right w:val="none" w:sz="0" w:space="0" w:color="auto"/>
      </w:divBdr>
    </w:div>
    <w:div w:id="980843960">
      <w:bodyDiv w:val="1"/>
      <w:marLeft w:val="0"/>
      <w:marRight w:val="0"/>
      <w:marTop w:val="0"/>
      <w:marBottom w:val="0"/>
      <w:divBdr>
        <w:top w:val="none" w:sz="0" w:space="0" w:color="auto"/>
        <w:left w:val="none" w:sz="0" w:space="0" w:color="auto"/>
        <w:bottom w:val="none" w:sz="0" w:space="0" w:color="auto"/>
        <w:right w:val="none" w:sz="0" w:space="0" w:color="auto"/>
      </w:divBdr>
    </w:div>
    <w:div w:id="991639690">
      <w:bodyDiv w:val="1"/>
      <w:marLeft w:val="0"/>
      <w:marRight w:val="0"/>
      <w:marTop w:val="0"/>
      <w:marBottom w:val="0"/>
      <w:divBdr>
        <w:top w:val="none" w:sz="0" w:space="0" w:color="auto"/>
        <w:left w:val="none" w:sz="0" w:space="0" w:color="auto"/>
        <w:bottom w:val="none" w:sz="0" w:space="0" w:color="auto"/>
        <w:right w:val="none" w:sz="0" w:space="0" w:color="auto"/>
      </w:divBdr>
    </w:div>
    <w:div w:id="1024139431">
      <w:bodyDiv w:val="1"/>
      <w:marLeft w:val="0"/>
      <w:marRight w:val="0"/>
      <w:marTop w:val="0"/>
      <w:marBottom w:val="0"/>
      <w:divBdr>
        <w:top w:val="none" w:sz="0" w:space="0" w:color="auto"/>
        <w:left w:val="none" w:sz="0" w:space="0" w:color="auto"/>
        <w:bottom w:val="none" w:sz="0" w:space="0" w:color="auto"/>
        <w:right w:val="none" w:sz="0" w:space="0" w:color="auto"/>
      </w:divBdr>
    </w:div>
    <w:div w:id="1034381616">
      <w:bodyDiv w:val="1"/>
      <w:marLeft w:val="0"/>
      <w:marRight w:val="0"/>
      <w:marTop w:val="0"/>
      <w:marBottom w:val="0"/>
      <w:divBdr>
        <w:top w:val="none" w:sz="0" w:space="0" w:color="auto"/>
        <w:left w:val="none" w:sz="0" w:space="0" w:color="auto"/>
        <w:bottom w:val="none" w:sz="0" w:space="0" w:color="auto"/>
        <w:right w:val="none" w:sz="0" w:space="0" w:color="auto"/>
      </w:divBdr>
    </w:div>
    <w:div w:id="1067924927">
      <w:bodyDiv w:val="1"/>
      <w:marLeft w:val="0"/>
      <w:marRight w:val="0"/>
      <w:marTop w:val="0"/>
      <w:marBottom w:val="0"/>
      <w:divBdr>
        <w:top w:val="none" w:sz="0" w:space="0" w:color="auto"/>
        <w:left w:val="none" w:sz="0" w:space="0" w:color="auto"/>
        <w:bottom w:val="none" w:sz="0" w:space="0" w:color="auto"/>
        <w:right w:val="none" w:sz="0" w:space="0" w:color="auto"/>
      </w:divBdr>
    </w:div>
    <w:div w:id="1106734699">
      <w:bodyDiv w:val="1"/>
      <w:marLeft w:val="0"/>
      <w:marRight w:val="0"/>
      <w:marTop w:val="0"/>
      <w:marBottom w:val="0"/>
      <w:divBdr>
        <w:top w:val="none" w:sz="0" w:space="0" w:color="auto"/>
        <w:left w:val="none" w:sz="0" w:space="0" w:color="auto"/>
        <w:bottom w:val="none" w:sz="0" w:space="0" w:color="auto"/>
        <w:right w:val="none" w:sz="0" w:space="0" w:color="auto"/>
      </w:divBdr>
    </w:div>
    <w:div w:id="1115174261">
      <w:bodyDiv w:val="1"/>
      <w:marLeft w:val="0"/>
      <w:marRight w:val="0"/>
      <w:marTop w:val="0"/>
      <w:marBottom w:val="0"/>
      <w:divBdr>
        <w:top w:val="none" w:sz="0" w:space="0" w:color="auto"/>
        <w:left w:val="none" w:sz="0" w:space="0" w:color="auto"/>
        <w:bottom w:val="none" w:sz="0" w:space="0" w:color="auto"/>
        <w:right w:val="none" w:sz="0" w:space="0" w:color="auto"/>
      </w:divBdr>
    </w:div>
    <w:div w:id="1120996272">
      <w:bodyDiv w:val="1"/>
      <w:marLeft w:val="0"/>
      <w:marRight w:val="0"/>
      <w:marTop w:val="0"/>
      <w:marBottom w:val="0"/>
      <w:divBdr>
        <w:top w:val="none" w:sz="0" w:space="0" w:color="auto"/>
        <w:left w:val="none" w:sz="0" w:space="0" w:color="auto"/>
        <w:bottom w:val="none" w:sz="0" w:space="0" w:color="auto"/>
        <w:right w:val="none" w:sz="0" w:space="0" w:color="auto"/>
      </w:divBdr>
    </w:div>
    <w:div w:id="1124075785">
      <w:bodyDiv w:val="1"/>
      <w:marLeft w:val="0"/>
      <w:marRight w:val="0"/>
      <w:marTop w:val="0"/>
      <w:marBottom w:val="0"/>
      <w:divBdr>
        <w:top w:val="none" w:sz="0" w:space="0" w:color="auto"/>
        <w:left w:val="none" w:sz="0" w:space="0" w:color="auto"/>
        <w:bottom w:val="none" w:sz="0" w:space="0" w:color="auto"/>
        <w:right w:val="none" w:sz="0" w:space="0" w:color="auto"/>
      </w:divBdr>
    </w:div>
    <w:div w:id="1141463828">
      <w:bodyDiv w:val="1"/>
      <w:marLeft w:val="0"/>
      <w:marRight w:val="0"/>
      <w:marTop w:val="0"/>
      <w:marBottom w:val="0"/>
      <w:divBdr>
        <w:top w:val="none" w:sz="0" w:space="0" w:color="auto"/>
        <w:left w:val="none" w:sz="0" w:space="0" w:color="auto"/>
        <w:bottom w:val="none" w:sz="0" w:space="0" w:color="auto"/>
        <w:right w:val="none" w:sz="0" w:space="0" w:color="auto"/>
      </w:divBdr>
    </w:div>
    <w:div w:id="1149246516">
      <w:bodyDiv w:val="1"/>
      <w:marLeft w:val="0"/>
      <w:marRight w:val="0"/>
      <w:marTop w:val="0"/>
      <w:marBottom w:val="0"/>
      <w:divBdr>
        <w:top w:val="none" w:sz="0" w:space="0" w:color="auto"/>
        <w:left w:val="none" w:sz="0" w:space="0" w:color="auto"/>
        <w:bottom w:val="none" w:sz="0" w:space="0" w:color="auto"/>
        <w:right w:val="none" w:sz="0" w:space="0" w:color="auto"/>
      </w:divBdr>
    </w:div>
    <w:div w:id="1151481549">
      <w:bodyDiv w:val="1"/>
      <w:marLeft w:val="0"/>
      <w:marRight w:val="0"/>
      <w:marTop w:val="0"/>
      <w:marBottom w:val="0"/>
      <w:divBdr>
        <w:top w:val="none" w:sz="0" w:space="0" w:color="auto"/>
        <w:left w:val="none" w:sz="0" w:space="0" w:color="auto"/>
        <w:bottom w:val="none" w:sz="0" w:space="0" w:color="auto"/>
        <w:right w:val="none" w:sz="0" w:space="0" w:color="auto"/>
      </w:divBdr>
    </w:div>
    <w:div w:id="1219634198">
      <w:bodyDiv w:val="1"/>
      <w:marLeft w:val="0"/>
      <w:marRight w:val="0"/>
      <w:marTop w:val="0"/>
      <w:marBottom w:val="0"/>
      <w:divBdr>
        <w:top w:val="none" w:sz="0" w:space="0" w:color="auto"/>
        <w:left w:val="none" w:sz="0" w:space="0" w:color="auto"/>
        <w:bottom w:val="none" w:sz="0" w:space="0" w:color="auto"/>
        <w:right w:val="none" w:sz="0" w:space="0" w:color="auto"/>
      </w:divBdr>
    </w:div>
    <w:div w:id="1232810766">
      <w:bodyDiv w:val="1"/>
      <w:marLeft w:val="0"/>
      <w:marRight w:val="0"/>
      <w:marTop w:val="0"/>
      <w:marBottom w:val="0"/>
      <w:divBdr>
        <w:top w:val="none" w:sz="0" w:space="0" w:color="auto"/>
        <w:left w:val="none" w:sz="0" w:space="0" w:color="auto"/>
        <w:bottom w:val="none" w:sz="0" w:space="0" w:color="auto"/>
        <w:right w:val="none" w:sz="0" w:space="0" w:color="auto"/>
      </w:divBdr>
    </w:div>
    <w:div w:id="1258441640">
      <w:bodyDiv w:val="1"/>
      <w:marLeft w:val="0"/>
      <w:marRight w:val="0"/>
      <w:marTop w:val="0"/>
      <w:marBottom w:val="0"/>
      <w:divBdr>
        <w:top w:val="none" w:sz="0" w:space="0" w:color="auto"/>
        <w:left w:val="none" w:sz="0" w:space="0" w:color="auto"/>
        <w:bottom w:val="none" w:sz="0" w:space="0" w:color="auto"/>
        <w:right w:val="none" w:sz="0" w:space="0" w:color="auto"/>
      </w:divBdr>
    </w:div>
    <w:div w:id="1312104005">
      <w:bodyDiv w:val="1"/>
      <w:marLeft w:val="0"/>
      <w:marRight w:val="0"/>
      <w:marTop w:val="0"/>
      <w:marBottom w:val="0"/>
      <w:divBdr>
        <w:top w:val="none" w:sz="0" w:space="0" w:color="auto"/>
        <w:left w:val="none" w:sz="0" w:space="0" w:color="auto"/>
        <w:bottom w:val="none" w:sz="0" w:space="0" w:color="auto"/>
        <w:right w:val="none" w:sz="0" w:space="0" w:color="auto"/>
      </w:divBdr>
    </w:div>
    <w:div w:id="1319574646">
      <w:bodyDiv w:val="1"/>
      <w:marLeft w:val="0"/>
      <w:marRight w:val="0"/>
      <w:marTop w:val="0"/>
      <w:marBottom w:val="0"/>
      <w:divBdr>
        <w:top w:val="none" w:sz="0" w:space="0" w:color="auto"/>
        <w:left w:val="none" w:sz="0" w:space="0" w:color="auto"/>
        <w:bottom w:val="none" w:sz="0" w:space="0" w:color="auto"/>
        <w:right w:val="none" w:sz="0" w:space="0" w:color="auto"/>
      </w:divBdr>
    </w:div>
    <w:div w:id="1334146192">
      <w:bodyDiv w:val="1"/>
      <w:marLeft w:val="0"/>
      <w:marRight w:val="0"/>
      <w:marTop w:val="0"/>
      <w:marBottom w:val="0"/>
      <w:divBdr>
        <w:top w:val="none" w:sz="0" w:space="0" w:color="auto"/>
        <w:left w:val="none" w:sz="0" w:space="0" w:color="auto"/>
        <w:bottom w:val="none" w:sz="0" w:space="0" w:color="auto"/>
        <w:right w:val="none" w:sz="0" w:space="0" w:color="auto"/>
      </w:divBdr>
    </w:div>
    <w:div w:id="1336497923">
      <w:bodyDiv w:val="1"/>
      <w:marLeft w:val="0"/>
      <w:marRight w:val="0"/>
      <w:marTop w:val="0"/>
      <w:marBottom w:val="0"/>
      <w:divBdr>
        <w:top w:val="none" w:sz="0" w:space="0" w:color="auto"/>
        <w:left w:val="none" w:sz="0" w:space="0" w:color="auto"/>
        <w:bottom w:val="none" w:sz="0" w:space="0" w:color="auto"/>
        <w:right w:val="none" w:sz="0" w:space="0" w:color="auto"/>
      </w:divBdr>
    </w:div>
    <w:div w:id="1384717057">
      <w:bodyDiv w:val="1"/>
      <w:marLeft w:val="0"/>
      <w:marRight w:val="0"/>
      <w:marTop w:val="0"/>
      <w:marBottom w:val="0"/>
      <w:divBdr>
        <w:top w:val="none" w:sz="0" w:space="0" w:color="auto"/>
        <w:left w:val="none" w:sz="0" w:space="0" w:color="auto"/>
        <w:bottom w:val="none" w:sz="0" w:space="0" w:color="auto"/>
        <w:right w:val="none" w:sz="0" w:space="0" w:color="auto"/>
      </w:divBdr>
    </w:div>
    <w:div w:id="1411540324">
      <w:bodyDiv w:val="1"/>
      <w:marLeft w:val="0"/>
      <w:marRight w:val="0"/>
      <w:marTop w:val="0"/>
      <w:marBottom w:val="0"/>
      <w:divBdr>
        <w:top w:val="none" w:sz="0" w:space="0" w:color="auto"/>
        <w:left w:val="none" w:sz="0" w:space="0" w:color="auto"/>
        <w:bottom w:val="none" w:sz="0" w:space="0" w:color="auto"/>
        <w:right w:val="none" w:sz="0" w:space="0" w:color="auto"/>
      </w:divBdr>
    </w:div>
    <w:div w:id="1472358400">
      <w:bodyDiv w:val="1"/>
      <w:marLeft w:val="0"/>
      <w:marRight w:val="0"/>
      <w:marTop w:val="0"/>
      <w:marBottom w:val="0"/>
      <w:divBdr>
        <w:top w:val="none" w:sz="0" w:space="0" w:color="auto"/>
        <w:left w:val="none" w:sz="0" w:space="0" w:color="auto"/>
        <w:bottom w:val="none" w:sz="0" w:space="0" w:color="auto"/>
        <w:right w:val="none" w:sz="0" w:space="0" w:color="auto"/>
      </w:divBdr>
    </w:div>
    <w:div w:id="1480339718">
      <w:bodyDiv w:val="1"/>
      <w:marLeft w:val="0"/>
      <w:marRight w:val="0"/>
      <w:marTop w:val="0"/>
      <w:marBottom w:val="0"/>
      <w:divBdr>
        <w:top w:val="none" w:sz="0" w:space="0" w:color="auto"/>
        <w:left w:val="none" w:sz="0" w:space="0" w:color="auto"/>
        <w:bottom w:val="none" w:sz="0" w:space="0" w:color="auto"/>
        <w:right w:val="none" w:sz="0" w:space="0" w:color="auto"/>
      </w:divBdr>
    </w:div>
    <w:div w:id="1519273991">
      <w:bodyDiv w:val="1"/>
      <w:marLeft w:val="0"/>
      <w:marRight w:val="0"/>
      <w:marTop w:val="0"/>
      <w:marBottom w:val="0"/>
      <w:divBdr>
        <w:top w:val="none" w:sz="0" w:space="0" w:color="auto"/>
        <w:left w:val="none" w:sz="0" w:space="0" w:color="auto"/>
        <w:bottom w:val="none" w:sz="0" w:space="0" w:color="auto"/>
        <w:right w:val="none" w:sz="0" w:space="0" w:color="auto"/>
      </w:divBdr>
    </w:div>
    <w:div w:id="1528715451">
      <w:bodyDiv w:val="1"/>
      <w:marLeft w:val="0"/>
      <w:marRight w:val="0"/>
      <w:marTop w:val="0"/>
      <w:marBottom w:val="0"/>
      <w:divBdr>
        <w:top w:val="none" w:sz="0" w:space="0" w:color="auto"/>
        <w:left w:val="none" w:sz="0" w:space="0" w:color="auto"/>
        <w:bottom w:val="none" w:sz="0" w:space="0" w:color="auto"/>
        <w:right w:val="none" w:sz="0" w:space="0" w:color="auto"/>
      </w:divBdr>
    </w:div>
    <w:div w:id="1534885398">
      <w:bodyDiv w:val="1"/>
      <w:marLeft w:val="0"/>
      <w:marRight w:val="0"/>
      <w:marTop w:val="0"/>
      <w:marBottom w:val="0"/>
      <w:divBdr>
        <w:top w:val="none" w:sz="0" w:space="0" w:color="auto"/>
        <w:left w:val="none" w:sz="0" w:space="0" w:color="auto"/>
        <w:bottom w:val="none" w:sz="0" w:space="0" w:color="auto"/>
        <w:right w:val="none" w:sz="0" w:space="0" w:color="auto"/>
      </w:divBdr>
    </w:div>
    <w:div w:id="1543589268">
      <w:bodyDiv w:val="1"/>
      <w:marLeft w:val="0"/>
      <w:marRight w:val="0"/>
      <w:marTop w:val="0"/>
      <w:marBottom w:val="0"/>
      <w:divBdr>
        <w:top w:val="none" w:sz="0" w:space="0" w:color="auto"/>
        <w:left w:val="none" w:sz="0" w:space="0" w:color="auto"/>
        <w:bottom w:val="none" w:sz="0" w:space="0" w:color="auto"/>
        <w:right w:val="none" w:sz="0" w:space="0" w:color="auto"/>
      </w:divBdr>
    </w:div>
    <w:div w:id="1554342262">
      <w:bodyDiv w:val="1"/>
      <w:marLeft w:val="0"/>
      <w:marRight w:val="0"/>
      <w:marTop w:val="0"/>
      <w:marBottom w:val="0"/>
      <w:divBdr>
        <w:top w:val="none" w:sz="0" w:space="0" w:color="auto"/>
        <w:left w:val="none" w:sz="0" w:space="0" w:color="auto"/>
        <w:bottom w:val="none" w:sz="0" w:space="0" w:color="auto"/>
        <w:right w:val="none" w:sz="0" w:space="0" w:color="auto"/>
      </w:divBdr>
    </w:div>
    <w:div w:id="1577401110">
      <w:bodyDiv w:val="1"/>
      <w:marLeft w:val="0"/>
      <w:marRight w:val="0"/>
      <w:marTop w:val="0"/>
      <w:marBottom w:val="0"/>
      <w:divBdr>
        <w:top w:val="none" w:sz="0" w:space="0" w:color="auto"/>
        <w:left w:val="none" w:sz="0" w:space="0" w:color="auto"/>
        <w:bottom w:val="none" w:sz="0" w:space="0" w:color="auto"/>
        <w:right w:val="none" w:sz="0" w:space="0" w:color="auto"/>
      </w:divBdr>
    </w:div>
    <w:div w:id="1587224849">
      <w:bodyDiv w:val="1"/>
      <w:marLeft w:val="0"/>
      <w:marRight w:val="0"/>
      <w:marTop w:val="0"/>
      <w:marBottom w:val="0"/>
      <w:divBdr>
        <w:top w:val="none" w:sz="0" w:space="0" w:color="auto"/>
        <w:left w:val="none" w:sz="0" w:space="0" w:color="auto"/>
        <w:bottom w:val="none" w:sz="0" w:space="0" w:color="auto"/>
        <w:right w:val="none" w:sz="0" w:space="0" w:color="auto"/>
      </w:divBdr>
    </w:div>
    <w:div w:id="1597210136">
      <w:bodyDiv w:val="1"/>
      <w:marLeft w:val="0"/>
      <w:marRight w:val="0"/>
      <w:marTop w:val="0"/>
      <w:marBottom w:val="0"/>
      <w:divBdr>
        <w:top w:val="none" w:sz="0" w:space="0" w:color="auto"/>
        <w:left w:val="none" w:sz="0" w:space="0" w:color="auto"/>
        <w:bottom w:val="none" w:sz="0" w:space="0" w:color="auto"/>
        <w:right w:val="none" w:sz="0" w:space="0" w:color="auto"/>
      </w:divBdr>
    </w:div>
    <w:div w:id="1604026272">
      <w:bodyDiv w:val="1"/>
      <w:marLeft w:val="0"/>
      <w:marRight w:val="0"/>
      <w:marTop w:val="0"/>
      <w:marBottom w:val="0"/>
      <w:divBdr>
        <w:top w:val="none" w:sz="0" w:space="0" w:color="auto"/>
        <w:left w:val="none" w:sz="0" w:space="0" w:color="auto"/>
        <w:bottom w:val="none" w:sz="0" w:space="0" w:color="auto"/>
        <w:right w:val="none" w:sz="0" w:space="0" w:color="auto"/>
      </w:divBdr>
    </w:div>
    <w:div w:id="1616794637">
      <w:bodyDiv w:val="1"/>
      <w:marLeft w:val="0"/>
      <w:marRight w:val="0"/>
      <w:marTop w:val="0"/>
      <w:marBottom w:val="0"/>
      <w:divBdr>
        <w:top w:val="none" w:sz="0" w:space="0" w:color="auto"/>
        <w:left w:val="none" w:sz="0" w:space="0" w:color="auto"/>
        <w:bottom w:val="none" w:sz="0" w:space="0" w:color="auto"/>
        <w:right w:val="none" w:sz="0" w:space="0" w:color="auto"/>
      </w:divBdr>
    </w:div>
    <w:div w:id="1679304383">
      <w:bodyDiv w:val="1"/>
      <w:marLeft w:val="0"/>
      <w:marRight w:val="0"/>
      <w:marTop w:val="0"/>
      <w:marBottom w:val="0"/>
      <w:divBdr>
        <w:top w:val="none" w:sz="0" w:space="0" w:color="auto"/>
        <w:left w:val="none" w:sz="0" w:space="0" w:color="auto"/>
        <w:bottom w:val="none" w:sz="0" w:space="0" w:color="auto"/>
        <w:right w:val="none" w:sz="0" w:space="0" w:color="auto"/>
      </w:divBdr>
    </w:div>
    <w:div w:id="1724061518">
      <w:bodyDiv w:val="1"/>
      <w:marLeft w:val="0"/>
      <w:marRight w:val="0"/>
      <w:marTop w:val="0"/>
      <w:marBottom w:val="0"/>
      <w:divBdr>
        <w:top w:val="none" w:sz="0" w:space="0" w:color="auto"/>
        <w:left w:val="none" w:sz="0" w:space="0" w:color="auto"/>
        <w:bottom w:val="none" w:sz="0" w:space="0" w:color="auto"/>
        <w:right w:val="none" w:sz="0" w:space="0" w:color="auto"/>
      </w:divBdr>
    </w:div>
    <w:div w:id="1729766269">
      <w:bodyDiv w:val="1"/>
      <w:marLeft w:val="0"/>
      <w:marRight w:val="0"/>
      <w:marTop w:val="0"/>
      <w:marBottom w:val="0"/>
      <w:divBdr>
        <w:top w:val="none" w:sz="0" w:space="0" w:color="auto"/>
        <w:left w:val="none" w:sz="0" w:space="0" w:color="auto"/>
        <w:bottom w:val="none" w:sz="0" w:space="0" w:color="auto"/>
        <w:right w:val="none" w:sz="0" w:space="0" w:color="auto"/>
      </w:divBdr>
    </w:div>
    <w:div w:id="1744987846">
      <w:bodyDiv w:val="1"/>
      <w:marLeft w:val="0"/>
      <w:marRight w:val="0"/>
      <w:marTop w:val="0"/>
      <w:marBottom w:val="0"/>
      <w:divBdr>
        <w:top w:val="none" w:sz="0" w:space="0" w:color="auto"/>
        <w:left w:val="none" w:sz="0" w:space="0" w:color="auto"/>
        <w:bottom w:val="none" w:sz="0" w:space="0" w:color="auto"/>
        <w:right w:val="none" w:sz="0" w:space="0" w:color="auto"/>
      </w:divBdr>
    </w:div>
    <w:div w:id="1761634443">
      <w:bodyDiv w:val="1"/>
      <w:marLeft w:val="0"/>
      <w:marRight w:val="0"/>
      <w:marTop w:val="0"/>
      <w:marBottom w:val="0"/>
      <w:divBdr>
        <w:top w:val="none" w:sz="0" w:space="0" w:color="auto"/>
        <w:left w:val="none" w:sz="0" w:space="0" w:color="auto"/>
        <w:bottom w:val="none" w:sz="0" w:space="0" w:color="auto"/>
        <w:right w:val="none" w:sz="0" w:space="0" w:color="auto"/>
      </w:divBdr>
    </w:div>
    <w:div w:id="1768884124">
      <w:bodyDiv w:val="1"/>
      <w:marLeft w:val="0"/>
      <w:marRight w:val="0"/>
      <w:marTop w:val="0"/>
      <w:marBottom w:val="0"/>
      <w:divBdr>
        <w:top w:val="none" w:sz="0" w:space="0" w:color="auto"/>
        <w:left w:val="none" w:sz="0" w:space="0" w:color="auto"/>
        <w:bottom w:val="none" w:sz="0" w:space="0" w:color="auto"/>
        <w:right w:val="none" w:sz="0" w:space="0" w:color="auto"/>
      </w:divBdr>
    </w:div>
    <w:div w:id="1782913054">
      <w:bodyDiv w:val="1"/>
      <w:marLeft w:val="0"/>
      <w:marRight w:val="0"/>
      <w:marTop w:val="0"/>
      <w:marBottom w:val="0"/>
      <w:divBdr>
        <w:top w:val="none" w:sz="0" w:space="0" w:color="auto"/>
        <w:left w:val="none" w:sz="0" w:space="0" w:color="auto"/>
        <w:bottom w:val="none" w:sz="0" w:space="0" w:color="auto"/>
        <w:right w:val="none" w:sz="0" w:space="0" w:color="auto"/>
      </w:divBdr>
    </w:div>
    <w:div w:id="1783262587">
      <w:bodyDiv w:val="1"/>
      <w:marLeft w:val="0"/>
      <w:marRight w:val="0"/>
      <w:marTop w:val="0"/>
      <w:marBottom w:val="0"/>
      <w:divBdr>
        <w:top w:val="none" w:sz="0" w:space="0" w:color="auto"/>
        <w:left w:val="none" w:sz="0" w:space="0" w:color="auto"/>
        <w:bottom w:val="none" w:sz="0" w:space="0" w:color="auto"/>
        <w:right w:val="none" w:sz="0" w:space="0" w:color="auto"/>
      </w:divBdr>
    </w:div>
    <w:div w:id="1808474914">
      <w:bodyDiv w:val="1"/>
      <w:marLeft w:val="0"/>
      <w:marRight w:val="0"/>
      <w:marTop w:val="0"/>
      <w:marBottom w:val="0"/>
      <w:divBdr>
        <w:top w:val="none" w:sz="0" w:space="0" w:color="auto"/>
        <w:left w:val="none" w:sz="0" w:space="0" w:color="auto"/>
        <w:bottom w:val="none" w:sz="0" w:space="0" w:color="auto"/>
        <w:right w:val="none" w:sz="0" w:space="0" w:color="auto"/>
      </w:divBdr>
    </w:div>
    <w:div w:id="1815635408">
      <w:bodyDiv w:val="1"/>
      <w:marLeft w:val="0"/>
      <w:marRight w:val="0"/>
      <w:marTop w:val="0"/>
      <w:marBottom w:val="0"/>
      <w:divBdr>
        <w:top w:val="none" w:sz="0" w:space="0" w:color="auto"/>
        <w:left w:val="none" w:sz="0" w:space="0" w:color="auto"/>
        <w:bottom w:val="none" w:sz="0" w:space="0" w:color="auto"/>
        <w:right w:val="none" w:sz="0" w:space="0" w:color="auto"/>
      </w:divBdr>
    </w:div>
    <w:div w:id="1854151446">
      <w:bodyDiv w:val="1"/>
      <w:marLeft w:val="0"/>
      <w:marRight w:val="0"/>
      <w:marTop w:val="0"/>
      <w:marBottom w:val="0"/>
      <w:divBdr>
        <w:top w:val="none" w:sz="0" w:space="0" w:color="auto"/>
        <w:left w:val="none" w:sz="0" w:space="0" w:color="auto"/>
        <w:bottom w:val="none" w:sz="0" w:space="0" w:color="auto"/>
        <w:right w:val="none" w:sz="0" w:space="0" w:color="auto"/>
      </w:divBdr>
    </w:div>
    <w:div w:id="1921914091">
      <w:bodyDiv w:val="1"/>
      <w:marLeft w:val="0"/>
      <w:marRight w:val="0"/>
      <w:marTop w:val="0"/>
      <w:marBottom w:val="0"/>
      <w:divBdr>
        <w:top w:val="none" w:sz="0" w:space="0" w:color="auto"/>
        <w:left w:val="none" w:sz="0" w:space="0" w:color="auto"/>
        <w:bottom w:val="none" w:sz="0" w:space="0" w:color="auto"/>
        <w:right w:val="none" w:sz="0" w:space="0" w:color="auto"/>
      </w:divBdr>
    </w:div>
    <w:div w:id="1952738201">
      <w:bodyDiv w:val="1"/>
      <w:marLeft w:val="0"/>
      <w:marRight w:val="0"/>
      <w:marTop w:val="0"/>
      <w:marBottom w:val="0"/>
      <w:divBdr>
        <w:top w:val="none" w:sz="0" w:space="0" w:color="auto"/>
        <w:left w:val="none" w:sz="0" w:space="0" w:color="auto"/>
        <w:bottom w:val="none" w:sz="0" w:space="0" w:color="auto"/>
        <w:right w:val="none" w:sz="0" w:space="0" w:color="auto"/>
      </w:divBdr>
    </w:div>
    <w:div w:id="1979413212">
      <w:bodyDiv w:val="1"/>
      <w:marLeft w:val="0"/>
      <w:marRight w:val="0"/>
      <w:marTop w:val="0"/>
      <w:marBottom w:val="0"/>
      <w:divBdr>
        <w:top w:val="none" w:sz="0" w:space="0" w:color="auto"/>
        <w:left w:val="none" w:sz="0" w:space="0" w:color="auto"/>
        <w:bottom w:val="none" w:sz="0" w:space="0" w:color="auto"/>
        <w:right w:val="none" w:sz="0" w:space="0" w:color="auto"/>
      </w:divBdr>
    </w:div>
    <w:div w:id="1989628524">
      <w:bodyDiv w:val="1"/>
      <w:marLeft w:val="0"/>
      <w:marRight w:val="0"/>
      <w:marTop w:val="0"/>
      <w:marBottom w:val="0"/>
      <w:divBdr>
        <w:top w:val="none" w:sz="0" w:space="0" w:color="auto"/>
        <w:left w:val="none" w:sz="0" w:space="0" w:color="auto"/>
        <w:bottom w:val="none" w:sz="0" w:space="0" w:color="auto"/>
        <w:right w:val="none" w:sz="0" w:space="0" w:color="auto"/>
      </w:divBdr>
    </w:div>
    <w:div w:id="1993411810">
      <w:bodyDiv w:val="1"/>
      <w:marLeft w:val="0"/>
      <w:marRight w:val="0"/>
      <w:marTop w:val="0"/>
      <w:marBottom w:val="0"/>
      <w:divBdr>
        <w:top w:val="none" w:sz="0" w:space="0" w:color="auto"/>
        <w:left w:val="none" w:sz="0" w:space="0" w:color="auto"/>
        <w:bottom w:val="none" w:sz="0" w:space="0" w:color="auto"/>
        <w:right w:val="none" w:sz="0" w:space="0" w:color="auto"/>
      </w:divBdr>
    </w:div>
    <w:div w:id="1997221281">
      <w:bodyDiv w:val="1"/>
      <w:marLeft w:val="0"/>
      <w:marRight w:val="0"/>
      <w:marTop w:val="0"/>
      <w:marBottom w:val="0"/>
      <w:divBdr>
        <w:top w:val="none" w:sz="0" w:space="0" w:color="auto"/>
        <w:left w:val="none" w:sz="0" w:space="0" w:color="auto"/>
        <w:bottom w:val="none" w:sz="0" w:space="0" w:color="auto"/>
        <w:right w:val="none" w:sz="0" w:space="0" w:color="auto"/>
      </w:divBdr>
    </w:div>
    <w:div w:id="2003242840">
      <w:bodyDiv w:val="1"/>
      <w:marLeft w:val="0"/>
      <w:marRight w:val="0"/>
      <w:marTop w:val="0"/>
      <w:marBottom w:val="0"/>
      <w:divBdr>
        <w:top w:val="none" w:sz="0" w:space="0" w:color="auto"/>
        <w:left w:val="none" w:sz="0" w:space="0" w:color="auto"/>
        <w:bottom w:val="none" w:sz="0" w:space="0" w:color="auto"/>
        <w:right w:val="none" w:sz="0" w:space="0" w:color="auto"/>
      </w:divBdr>
    </w:div>
    <w:div w:id="2003315891">
      <w:bodyDiv w:val="1"/>
      <w:marLeft w:val="0"/>
      <w:marRight w:val="0"/>
      <w:marTop w:val="0"/>
      <w:marBottom w:val="0"/>
      <w:divBdr>
        <w:top w:val="none" w:sz="0" w:space="0" w:color="auto"/>
        <w:left w:val="none" w:sz="0" w:space="0" w:color="auto"/>
        <w:bottom w:val="none" w:sz="0" w:space="0" w:color="auto"/>
        <w:right w:val="none" w:sz="0" w:space="0" w:color="auto"/>
      </w:divBdr>
    </w:div>
    <w:div w:id="2028172400">
      <w:bodyDiv w:val="1"/>
      <w:marLeft w:val="0"/>
      <w:marRight w:val="0"/>
      <w:marTop w:val="0"/>
      <w:marBottom w:val="0"/>
      <w:divBdr>
        <w:top w:val="none" w:sz="0" w:space="0" w:color="auto"/>
        <w:left w:val="none" w:sz="0" w:space="0" w:color="auto"/>
        <w:bottom w:val="none" w:sz="0" w:space="0" w:color="auto"/>
        <w:right w:val="none" w:sz="0" w:space="0" w:color="auto"/>
      </w:divBdr>
    </w:div>
    <w:div w:id="2054188382">
      <w:bodyDiv w:val="1"/>
      <w:marLeft w:val="0"/>
      <w:marRight w:val="0"/>
      <w:marTop w:val="0"/>
      <w:marBottom w:val="0"/>
      <w:divBdr>
        <w:top w:val="none" w:sz="0" w:space="0" w:color="auto"/>
        <w:left w:val="none" w:sz="0" w:space="0" w:color="auto"/>
        <w:bottom w:val="none" w:sz="0" w:space="0" w:color="auto"/>
        <w:right w:val="none" w:sz="0" w:space="0" w:color="auto"/>
      </w:divBdr>
    </w:div>
    <w:div w:id="2057505605">
      <w:bodyDiv w:val="1"/>
      <w:marLeft w:val="0"/>
      <w:marRight w:val="0"/>
      <w:marTop w:val="0"/>
      <w:marBottom w:val="0"/>
      <w:divBdr>
        <w:top w:val="none" w:sz="0" w:space="0" w:color="auto"/>
        <w:left w:val="none" w:sz="0" w:space="0" w:color="auto"/>
        <w:bottom w:val="none" w:sz="0" w:space="0" w:color="auto"/>
        <w:right w:val="none" w:sz="0" w:space="0" w:color="auto"/>
      </w:divBdr>
    </w:div>
    <w:div w:id="2068186609">
      <w:bodyDiv w:val="1"/>
      <w:marLeft w:val="0"/>
      <w:marRight w:val="0"/>
      <w:marTop w:val="0"/>
      <w:marBottom w:val="0"/>
      <w:divBdr>
        <w:top w:val="none" w:sz="0" w:space="0" w:color="auto"/>
        <w:left w:val="none" w:sz="0" w:space="0" w:color="auto"/>
        <w:bottom w:val="none" w:sz="0" w:space="0" w:color="auto"/>
        <w:right w:val="none" w:sz="0" w:space="0" w:color="auto"/>
      </w:divBdr>
    </w:div>
    <w:div w:id="2075540184">
      <w:bodyDiv w:val="1"/>
      <w:marLeft w:val="0"/>
      <w:marRight w:val="0"/>
      <w:marTop w:val="0"/>
      <w:marBottom w:val="0"/>
      <w:divBdr>
        <w:top w:val="none" w:sz="0" w:space="0" w:color="auto"/>
        <w:left w:val="none" w:sz="0" w:space="0" w:color="auto"/>
        <w:bottom w:val="none" w:sz="0" w:space="0" w:color="auto"/>
        <w:right w:val="none" w:sz="0" w:space="0" w:color="auto"/>
      </w:divBdr>
    </w:div>
    <w:div w:id="2085487166">
      <w:bodyDiv w:val="1"/>
      <w:marLeft w:val="0"/>
      <w:marRight w:val="0"/>
      <w:marTop w:val="0"/>
      <w:marBottom w:val="0"/>
      <w:divBdr>
        <w:top w:val="none" w:sz="0" w:space="0" w:color="auto"/>
        <w:left w:val="none" w:sz="0" w:space="0" w:color="auto"/>
        <w:bottom w:val="none" w:sz="0" w:space="0" w:color="auto"/>
        <w:right w:val="none" w:sz="0" w:space="0" w:color="auto"/>
      </w:divBdr>
    </w:div>
    <w:div w:id="2089502289">
      <w:bodyDiv w:val="1"/>
      <w:marLeft w:val="0"/>
      <w:marRight w:val="0"/>
      <w:marTop w:val="0"/>
      <w:marBottom w:val="0"/>
      <w:divBdr>
        <w:top w:val="none" w:sz="0" w:space="0" w:color="auto"/>
        <w:left w:val="none" w:sz="0" w:space="0" w:color="auto"/>
        <w:bottom w:val="none" w:sz="0" w:space="0" w:color="auto"/>
        <w:right w:val="none" w:sz="0" w:space="0" w:color="auto"/>
      </w:divBdr>
    </w:div>
    <w:div w:id="2137678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jp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20" Type="http://schemas.openxmlformats.org/officeDocument/2006/relationships/image" Target="media/image8.jpg"/><Relationship Id="rId41" Type="http://schemas.openxmlformats.org/officeDocument/2006/relationships/image" Target="media/image2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k\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7BC885E7074EA191C1A922B4BE02B3"/>
        <w:category>
          <w:name w:val="General"/>
          <w:gallery w:val="placeholder"/>
        </w:category>
        <w:types>
          <w:type w:val="bbPlcHdr"/>
        </w:types>
        <w:behaviors>
          <w:behavior w:val="content"/>
        </w:behaviors>
        <w:guid w:val="{2B694D61-D30C-4CB3-B14C-4E88D8330EB6}"/>
      </w:docPartPr>
      <w:docPartBody>
        <w:p w:rsidR="005A4837" w:rsidRDefault="007226B3" w:rsidP="007226B3">
          <w:pPr>
            <w:pStyle w:val="3E7BC885E7074EA191C1A922B4BE02B3"/>
          </w:pPr>
          <w:r w:rsidRPr="00DF198B">
            <w:t>—</w:t>
          </w:r>
        </w:p>
      </w:docPartBody>
    </w:docPart>
    <w:docPart>
      <w:docPartPr>
        <w:name w:val="FB580DACB84B412B87B4FA717827CF7A"/>
        <w:category>
          <w:name w:val="General"/>
          <w:gallery w:val="placeholder"/>
        </w:category>
        <w:types>
          <w:type w:val="bbPlcHdr"/>
        </w:types>
        <w:behaviors>
          <w:behavior w:val="content"/>
        </w:behaviors>
        <w:guid w:val="{9E7DF965-7E43-4EA6-BB9B-95CC62685B31}"/>
      </w:docPartPr>
      <w:docPartBody>
        <w:p w:rsidR="005A4837" w:rsidRDefault="007226B3" w:rsidP="007226B3">
          <w:pPr>
            <w:pStyle w:val="FB580DACB84B412B87B4FA717827CF7A"/>
          </w:pPr>
          <w:r w:rsidRPr="00DF198B">
            <w:t>—</w:t>
          </w:r>
        </w:p>
      </w:docPartBody>
    </w:docPart>
    <w:docPart>
      <w:docPartPr>
        <w:name w:val="968F535949FC4A378051F98DDBB9EB1C"/>
        <w:category>
          <w:name w:val="General"/>
          <w:gallery w:val="placeholder"/>
        </w:category>
        <w:types>
          <w:type w:val="bbPlcHdr"/>
        </w:types>
        <w:behaviors>
          <w:behavior w:val="content"/>
        </w:behaviors>
        <w:guid w:val="{B78311EC-72A9-4FF8-A5EF-19647EAC8290}"/>
      </w:docPartPr>
      <w:docPartBody>
        <w:p w:rsidR="005A4837" w:rsidRDefault="007226B3" w:rsidP="007226B3">
          <w:pPr>
            <w:pStyle w:val="968F535949FC4A378051F98DDBB9EB1C"/>
          </w:pPr>
          <w:r w:rsidRPr="00DF198B">
            <w:t>—</w:t>
          </w:r>
        </w:p>
      </w:docPartBody>
    </w:docPart>
    <w:docPart>
      <w:docPartPr>
        <w:name w:val="624E1DEBE829470DA8C8174D940D09A8"/>
        <w:category>
          <w:name w:val="General"/>
          <w:gallery w:val="placeholder"/>
        </w:category>
        <w:types>
          <w:type w:val="bbPlcHdr"/>
        </w:types>
        <w:behaviors>
          <w:behavior w:val="content"/>
        </w:behaviors>
        <w:guid w:val="{3A22E045-44E4-4895-838D-8964EAB25DA2}"/>
      </w:docPartPr>
      <w:docPartBody>
        <w:p w:rsidR="005A4837" w:rsidRDefault="007226B3" w:rsidP="007226B3">
          <w:pPr>
            <w:pStyle w:val="624E1DEBE829470DA8C8174D940D09A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W1)">
    <w:altName w:val="Times New Roman"/>
    <w:charset w:val="00"/>
    <w:family w:val="auto"/>
    <w:pitch w:val="variable"/>
    <w:sig w:usb0="E00002FF" w:usb1="5000205A"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331"/>
    <w:rsid w:val="00007056"/>
    <w:rsid w:val="00032DCD"/>
    <w:rsid w:val="00032F46"/>
    <w:rsid w:val="00034FBE"/>
    <w:rsid w:val="0016274D"/>
    <w:rsid w:val="001A3169"/>
    <w:rsid w:val="001B7F4F"/>
    <w:rsid w:val="00297D88"/>
    <w:rsid w:val="002C3357"/>
    <w:rsid w:val="002C7061"/>
    <w:rsid w:val="002E7F0F"/>
    <w:rsid w:val="003310CF"/>
    <w:rsid w:val="0038781A"/>
    <w:rsid w:val="003B3165"/>
    <w:rsid w:val="0045712B"/>
    <w:rsid w:val="004618E5"/>
    <w:rsid w:val="00465043"/>
    <w:rsid w:val="00482877"/>
    <w:rsid w:val="004F66E7"/>
    <w:rsid w:val="0054578E"/>
    <w:rsid w:val="0058581D"/>
    <w:rsid w:val="005A4837"/>
    <w:rsid w:val="005F1145"/>
    <w:rsid w:val="00601407"/>
    <w:rsid w:val="00656DCA"/>
    <w:rsid w:val="006803E8"/>
    <w:rsid w:val="006A56C8"/>
    <w:rsid w:val="00710EC7"/>
    <w:rsid w:val="00717CE1"/>
    <w:rsid w:val="007226B3"/>
    <w:rsid w:val="00793A4E"/>
    <w:rsid w:val="00794503"/>
    <w:rsid w:val="007966EC"/>
    <w:rsid w:val="007A7552"/>
    <w:rsid w:val="007C432A"/>
    <w:rsid w:val="007C7FAA"/>
    <w:rsid w:val="007F6A2F"/>
    <w:rsid w:val="008015C4"/>
    <w:rsid w:val="00834993"/>
    <w:rsid w:val="008D4606"/>
    <w:rsid w:val="00932D5C"/>
    <w:rsid w:val="00972A21"/>
    <w:rsid w:val="009E26F6"/>
    <w:rsid w:val="00B21920"/>
    <w:rsid w:val="00B30B50"/>
    <w:rsid w:val="00B539B3"/>
    <w:rsid w:val="00C0641F"/>
    <w:rsid w:val="00C10873"/>
    <w:rsid w:val="00C77A0A"/>
    <w:rsid w:val="00C84244"/>
    <w:rsid w:val="00C85331"/>
    <w:rsid w:val="00CE2FC7"/>
    <w:rsid w:val="00D25D72"/>
    <w:rsid w:val="00D72494"/>
    <w:rsid w:val="00D872B4"/>
    <w:rsid w:val="00DB7ED2"/>
    <w:rsid w:val="00DF232C"/>
    <w:rsid w:val="00E36A19"/>
    <w:rsid w:val="00E74E39"/>
    <w:rsid w:val="00F5098C"/>
    <w:rsid w:val="00FC0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7BC885E7074EA191C1A922B4BE02B3">
    <w:name w:val="3E7BC885E7074EA191C1A922B4BE02B3"/>
    <w:rsid w:val="007226B3"/>
    <w:rPr>
      <w:kern w:val="2"/>
      <w14:ligatures w14:val="standardContextual"/>
    </w:rPr>
  </w:style>
  <w:style w:type="paragraph" w:customStyle="1" w:styleId="FB580DACB84B412B87B4FA717827CF7A">
    <w:name w:val="FB580DACB84B412B87B4FA717827CF7A"/>
    <w:rsid w:val="007226B3"/>
    <w:rPr>
      <w:kern w:val="2"/>
      <w14:ligatures w14:val="standardContextual"/>
    </w:rPr>
  </w:style>
  <w:style w:type="paragraph" w:customStyle="1" w:styleId="968F535949FC4A378051F98DDBB9EB1C">
    <w:name w:val="968F535949FC4A378051F98DDBB9EB1C"/>
    <w:rsid w:val="007226B3"/>
    <w:rPr>
      <w:kern w:val="2"/>
      <w14:ligatures w14:val="standardContextual"/>
    </w:rPr>
  </w:style>
  <w:style w:type="paragraph" w:customStyle="1" w:styleId="624E1DEBE829470DA8C8174D940D09A8">
    <w:name w:val="624E1DEBE829470DA8C8174D940D09A8"/>
    <w:rsid w:val="007226B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8F3BCE00-4914-4E9B-A74C-EC625030996C}">
  <ds:schemaRefs>
    <ds:schemaRef ds:uri="http://schemas.openxmlformats.org/officeDocument/2006/bibliography"/>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38</Pages>
  <Words>1945</Words>
  <Characters>11093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2023-09-07T16:32:00Z</dcterms:created>
  <dcterms:modified xsi:type="dcterms:W3CDTF">2024-01-22T20:07:00Z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